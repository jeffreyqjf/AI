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1865" w14:textId="77777777" w:rsidR="00843CCA" w:rsidRDefault="00843CCA" w:rsidP="00D87DF7">
      <w:pPr>
        <w:pStyle w:val="1"/>
        <w:spacing w:before="312" w:after="312"/>
      </w:pPr>
      <w:bookmarkStart w:id="0" w:name="_Toc169292298"/>
    </w:p>
    <w:p w14:paraId="7825091C" w14:textId="77777777" w:rsidR="00843CCA" w:rsidRDefault="00843CCA" w:rsidP="00D87DF7">
      <w:pPr>
        <w:pStyle w:val="1"/>
        <w:spacing w:before="312" w:after="312"/>
      </w:pPr>
    </w:p>
    <w:p w14:paraId="5DF8D83B" w14:textId="77777777" w:rsidR="00843CCA" w:rsidRDefault="00843CCA" w:rsidP="00D87DF7">
      <w:pPr>
        <w:pStyle w:val="1"/>
        <w:spacing w:before="312" w:after="312"/>
      </w:pPr>
    </w:p>
    <w:p w14:paraId="63D4FBF2" w14:textId="3FDB5FD9" w:rsidR="005232CC" w:rsidRDefault="00D87DF7" w:rsidP="00D87DF7">
      <w:pPr>
        <w:pStyle w:val="1"/>
        <w:spacing w:before="312" w:after="312"/>
      </w:pPr>
      <w:r>
        <w:rPr>
          <w:rFonts w:hint="eastAsia"/>
        </w:rPr>
        <w:t>卷积神经网络（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）中深层残差网络</w:t>
      </w:r>
      <w:r w:rsidR="00CD2FF7">
        <w:rPr>
          <w:rFonts w:hint="eastAsia"/>
        </w:rPr>
        <w:t>（</w:t>
      </w:r>
      <w:proofErr w:type="spellStart"/>
      <w:r w:rsidR="00CD2FF7">
        <w:rPr>
          <w:rFonts w:hint="eastAsia"/>
        </w:rPr>
        <w:t>ResNet</w:t>
      </w:r>
      <w:proofErr w:type="spellEnd"/>
      <w:r w:rsidR="00CD2FF7">
        <w:rPr>
          <w:rFonts w:hint="eastAsia"/>
        </w:rPr>
        <w:t>）在</w:t>
      </w:r>
      <w:r>
        <w:rPr>
          <w:rFonts w:hint="eastAsia"/>
        </w:rPr>
        <w:t>简单数据集上的表现</w:t>
      </w:r>
      <w:bookmarkEnd w:id="0"/>
    </w:p>
    <w:p w14:paraId="6CEA48A1" w14:textId="72F13535" w:rsidR="00D87DF7" w:rsidRDefault="00D87DF7" w:rsidP="00D87DF7">
      <w:pPr>
        <w:pStyle w:val="1"/>
        <w:spacing w:before="312" w:after="312"/>
      </w:pPr>
    </w:p>
    <w:p w14:paraId="2A9321AD" w14:textId="4FFFE8AA" w:rsidR="00D87DF7" w:rsidRDefault="00D87DF7" w:rsidP="00D87DF7">
      <w:pPr>
        <w:pStyle w:val="1"/>
        <w:spacing w:before="312" w:after="312"/>
      </w:pPr>
    </w:p>
    <w:p w14:paraId="278D953B" w14:textId="7DA2B93E" w:rsidR="00843CCA" w:rsidRDefault="00843CCA" w:rsidP="00843CCA"/>
    <w:p w14:paraId="66A9844B" w14:textId="0AC3269B" w:rsidR="00843CCA" w:rsidRDefault="00843CCA" w:rsidP="00843CCA"/>
    <w:p w14:paraId="7BACBD0E" w14:textId="1E0121D9" w:rsidR="00843CCA" w:rsidRDefault="00843CCA" w:rsidP="00843CCA"/>
    <w:p w14:paraId="2C7C33F6" w14:textId="26FF5A7F" w:rsidR="00843CCA" w:rsidRDefault="00843CCA" w:rsidP="00843CCA"/>
    <w:p w14:paraId="2D3F788E" w14:textId="5BF9C558" w:rsidR="00843CCA" w:rsidRDefault="00843CCA" w:rsidP="00843CCA"/>
    <w:p w14:paraId="1814AAB2" w14:textId="6F5564B4" w:rsidR="00843CCA" w:rsidRDefault="00843CCA" w:rsidP="00843CCA"/>
    <w:p w14:paraId="3A0534CB" w14:textId="77777777" w:rsidR="00843CCA" w:rsidRPr="00843CCA" w:rsidRDefault="00843CCA" w:rsidP="00843CCA">
      <w:pPr>
        <w:rPr>
          <w:rFonts w:hint="eastAsia"/>
        </w:rPr>
      </w:pPr>
    </w:p>
    <w:p w14:paraId="6058C419" w14:textId="3E819E69" w:rsidR="00D87DF7" w:rsidRDefault="00D87DF7" w:rsidP="00D87DF7">
      <w:pPr>
        <w:pStyle w:val="1"/>
        <w:spacing w:before="312" w:after="312"/>
        <w:ind w:leftChars="800" w:left="1680"/>
        <w:jc w:val="left"/>
      </w:pPr>
      <w:bookmarkStart w:id="1" w:name="_Toc169292299"/>
      <w:r>
        <w:rPr>
          <w:rFonts w:hint="eastAsia"/>
        </w:rPr>
        <w:t>姓名：钱俊帆</w:t>
      </w:r>
      <w:bookmarkEnd w:id="1"/>
    </w:p>
    <w:p w14:paraId="0DA6F2FF" w14:textId="37E1F2CB" w:rsidR="00D87DF7" w:rsidRDefault="00D87DF7" w:rsidP="00D87DF7">
      <w:pPr>
        <w:pStyle w:val="1"/>
        <w:spacing w:before="312" w:after="312"/>
        <w:ind w:leftChars="800" w:left="1680"/>
        <w:jc w:val="left"/>
      </w:pPr>
      <w:bookmarkStart w:id="2" w:name="_Toc169292300"/>
      <w:r>
        <w:rPr>
          <w:rFonts w:hint="eastAsia"/>
        </w:rPr>
        <w:t>学号：</w:t>
      </w:r>
      <w:r>
        <w:rPr>
          <w:rFonts w:hint="eastAsia"/>
        </w:rPr>
        <w:t>3</w:t>
      </w:r>
      <w:r>
        <w:t>230100542</w:t>
      </w:r>
      <w:bookmarkEnd w:id="2"/>
    </w:p>
    <w:p w14:paraId="722C1D4D" w14:textId="25283184" w:rsidR="00D87DF7" w:rsidRDefault="00D87DF7" w:rsidP="00D87DF7">
      <w:pPr>
        <w:pStyle w:val="1"/>
        <w:spacing w:before="312" w:after="312"/>
      </w:pPr>
      <w:bookmarkStart w:id="3" w:name="_Toc169292301"/>
      <w:r>
        <w:rPr>
          <w:rFonts w:hint="eastAsia"/>
        </w:rPr>
        <w:t>专业：临床医学（</w:t>
      </w:r>
      <w:r>
        <w:rPr>
          <w:rFonts w:hint="eastAsia"/>
        </w:rPr>
        <w:t>5</w:t>
      </w:r>
      <w:r>
        <w:t>+3</w:t>
      </w:r>
      <w:r>
        <w:rPr>
          <w:rFonts w:hint="eastAsia"/>
        </w:rPr>
        <w:t>，儿科方向）</w:t>
      </w:r>
      <w:bookmarkEnd w:id="3"/>
    </w:p>
    <w:p w14:paraId="12004DC0" w14:textId="23097BD4" w:rsidR="00D87DF7" w:rsidRDefault="00D87DF7" w:rsidP="00D87DF7"/>
    <w:p w14:paraId="7CB93ADE" w14:textId="643730E5" w:rsidR="000937DC" w:rsidRDefault="00D87DF7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18668677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E65B76F" w14:textId="7CF901E1" w:rsidR="000937DC" w:rsidRPr="009D3AE4" w:rsidRDefault="009D3AE4" w:rsidP="000937DC">
          <w:pPr>
            <w:pStyle w:val="TOC"/>
            <w:rPr>
              <w:lang w:val="zh-CN"/>
            </w:rPr>
          </w:pPr>
          <w:r>
            <w:rPr>
              <w:rFonts w:hint="eastAsia"/>
              <w:lang w:val="zh-CN"/>
            </w:rPr>
            <w:t>目录</w:t>
          </w:r>
          <w:r w:rsidR="000937DC">
            <w:fldChar w:fldCharType="begin"/>
          </w:r>
          <w:r w:rsidR="000937DC">
            <w:instrText xml:space="preserve"> TOC \o "1-3" \h \z \t "二级标题,2,三级标题,3" </w:instrText>
          </w:r>
          <w:r w:rsidR="000937DC">
            <w:fldChar w:fldCharType="separate"/>
          </w:r>
        </w:p>
        <w:p w14:paraId="4F3AFE0E" w14:textId="0FB54322" w:rsidR="000937DC" w:rsidRDefault="000937D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9292303" w:history="1">
            <w:r w:rsidRPr="00F441F6">
              <w:rPr>
                <w:rStyle w:val="a8"/>
                <w:noProof/>
              </w:rPr>
              <w:t>第一章 卷积神经网络（CNN）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4C1C" w14:textId="012615FE" w:rsidR="000937DC" w:rsidRDefault="000937D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9292304" w:history="1">
            <w:r w:rsidRPr="00F441F6">
              <w:rPr>
                <w:rStyle w:val="a8"/>
                <w:noProof/>
              </w:rPr>
              <w:t>1.1 模型架构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8CA9" w14:textId="0A400F54" w:rsidR="000937DC" w:rsidRDefault="000937D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9292305" w:history="1">
            <w:r w:rsidRPr="00F441F6">
              <w:rPr>
                <w:rStyle w:val="a8"/>
                <w:noProof/>
              </w:rPr>
              <w:t>1.2 训练方法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1BF7" w14:textId="7591C360" w:rsidR="000937DC" w:rsidRDefault="000937D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9292306" w:history="1">
            <w:r w:rsidRPr="00F441F6">
              <w:rPr>
                <w:rStyle w:val="a8"/>
                <w:noProof/>
              </w:rPr>
              <w:t>1.2.1 数据归一化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3B436" w14:textId="1C5B10FB" w:rsidR="000937DC" w:rsidRDefault="000937D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9292307" w:history="1">
            <w:r w:rsidRPr="00F441F6">
              <w:rPr>
                <w:rStyle w:val="a8"/>
                <w:noProof/>
              </w:rPr>
              <w:t>1.2.2 数据集加载处理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6185" w14:textId="6F3F2D29" w:rsidR="000937DC" w:rsidRDefault="000937D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9292308" w:history="1">
            <w:r w:rsidRPr="00F441F6">
              <w:rPr>
                <w:rStyle w:val="a8"/>
                <w:noProof/>
              </w:rPr>
              <w:t>1.2.3 损失函数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065B" w14:textId="5763776F" w:rsidR="000937DC" w:rsidRDefault="000937D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9292309" w:history="1">
            <w:r w:rsidRPr="00F441F6">
              <w:rPr>
                <w:rStyle w:val="a8"/>
                <w:noProof/>
              </w:rPr>
              <w:t>1.2.4 优化器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F9F22" w14:textId="7A131F34" w:rsidR="000937DC" w:rsidRDefault="000937D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9292310" w:history="1">
            <w:r w:rsidRPr="00F441F6">
              <w:rPr>
                <w:rStyle w:val="a8"/>
                <w:noProof/>
              </w:rPr>
              <w:t>1.2.5 训练过程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BF89" w14:textId="43408EAC" w:rsidR="000937DC" w:rsidRDefault="000937D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9292311" w:history="1">
            <w:r w:rsidRPr="00F441F6">
              <w:rPr>
                <w:rStyle w:val="a8"/>
                <w:noProof/>
              </w:rPr>
              <w:t>1.3 训练结果和讨论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989F" w14:textId="062D430C" w:rsidR="000937DC" w:rsidRDefault="000937D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9292312" w:history="1">
            <w:r w:rsidRPr="00F441F6">
              <w:rPr>
                <w:rStyle w:val="a8"/>
                <w:noProof/>
              </w:rPr>
              <w:t>第二章 深层残差网络（ResNet）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1242" w14:textId="54D21782" w:rsidR="000937DC" w:rsidRDefault="000937D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9292313" w:history="1">
            <w:r w:rsidRPr="00F441F6">
              <w:rPr>
                <w:rStyle w:val="a8"/>
                <w:noProof/>
              </w:rPr>
              <w:t>2.1 模型架构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499E" w14:textId="188A450B" w:rsidR="000937DC" w:rsidRDefault="000937D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9292314" w:history="1">
            <w:r w:rsidRPr="00F441F6">
              <w:rPr>
                <w:rStyle w:val="a8"/>
                <w:noProof/>
              </w:rPr>
              <w:t>2.2 训练方法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EB7E" w14:textId="210469D9" w:rsidR="000937DC" w:rsidRDefault="000937D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69292315" w:history="1">
            <w:r w:rsidRPr="00F441F6">
              <w:rPr>
                <w:rStyle w:val="a8"/>
                <w:noProof/>
              </w:rPr>
              <w:t>2.3 训练结果与讨论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2A5A" w14:textId="73108300" w:rsidR="000937DC" w:rsidRDefault="000937D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9292316" w:history="1">
            <w:r w:rsidRPr="00F441F6">
              <w:rPr>
                <w:rStyle w:val="a8"/>
                <w:noProof/>
              </w:rPr>
              <w:t>第三章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6FA0" w14:textId="5A56B74E" w:rsidR="000937DC" w:rsidRDefault="000937D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9292317" w:history="1">
            <w:r w:rsidRPr="00F441F6">
              <w:rPr>
                <w:rStyle w:val="a8"/>
                <w:noProof/>
              </w:rPr>
              <w:t>参考书目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1CAA" w14:textId="5CC599B7" w:rsidR="000937DC" w:rsidRDefault="000937DC" w:rsidP="009D3AE4">
          <w:r>
            <w:fldChar w:fldCharType="end"/>
          </w:r>
        </w:p>
      </w:sdtContent>
    </w:sdt>
    <w:p w14:paraId="3050EA53" w14:textId="7A78929A" w:rsidR="000937DC" w:rsidRDefault="000937DC">
      <w:pPr>
        <w:widowControl/>
        <w:jc w:val="left"/>
        <w:rPr>
          <w:rFonts w:hint="eastAsia"/>
        </w:rPr>
      </w:pPr>
      <w:r>
        <w:br w:type="page"/>
      </w:r>
    </w:p>
    <w:p w14:paraId="6F98FC3E" w14:textId="379054D9" w:rsidR="00D87DF7" w:rsidRDefault="00D87DF7" w:rsidP="00D87DF7">
      <w:pPr>
        <w:pStyle w:val="1"/>
        <w:spacing w:before="312" w:after="312"/>
      </w:pPr>
      <w:bookmarkStart w:id="4" w:name="_Toc169292302"/>
      <w:r>
        <w:rPr>
          <w:rFonts w:hint="eastAsia"/>
        </w:rPr>
        <w:lastRenderedPageBreak/>
        <w:t>绪论</w:t>
      </w:r>
      <w:bookmarkEnd w:id="4"/>
    </w:p>
    <w:p w14:paraId="3713C7FF" w14:textId="45C6BA1E" w:rsidR="00D87DF7" w:rsidRDefault="00D87DF7" w:rsidP="00D87DF7">
      <w:pPr>
        <w:pStyle w:val="a7"/>
        <w:ind w:firstLine="480"/>
      </w:pPr>
      <w:r>
        <w:rPr>
          <w:rFonts w:hint="eastAsia"/>
        </w:rPr>
        <w:t>卷积神经网络在图像的特征提取上发挥了重要作用，其广泛运用于图像分类任务，人脸识别任务等等</w:t>
      </w:r>
      <w:r w:rsidR="00363795">
        <w:rPr>
          <w:rFonts w:hint="eastAsia"/>
        </w:rPr>
        <w:t>。而本文章则关注在</w:t>
      </w:r>
      <w:r w:rsidR="00363795">
        <w:t>MNIST</w:t>
      </w:r>
      <w:r w:rsidR="00363795">
        <w:rPr>
          <w:rFonts w:hint="eastAsia"/>
        </w:rPr>
        <w:t>数据集</w:t>
      </w:r>
      <w:r w:rsidR="00CD2FF7">
        <w:rPr>
          <w:rStyle w:val="af3"/>
        </w:rPr>
        <w:footnoteReference w:id="1"/>
      </w:r>
      <w:r w:rsidR="00363795">
        <w:rPr>
          <w:rFonts w:hint="eastAsia"/>
        </w:rPr>
        <w:t>上</w:t>
      </w:r>
      <w:r w:rsidR="00CD2FF7">
        <w:rPr>
          <w:rFonts w:hint="eastAsia"/>
        </w:rPr>
        <w:t>，测试一般相对浅层的神经网络和深层残差网络（</w:t>
      </w:r>
      <w:proofErr w:type="spellStart"/>
      <w:r w:rsidR="00CD2FF7">
        <w:rPr>
          <w:rFonts w:hint="eastAsia"/>
        </w:rPr>
        <w:t>ResNet</w:t>
      </w:r>
      <w:proofErr w:type="spellEnd"/>
      <w:r w:rsidR="00CD2FF7">
        <w:rPr>
          <w:rFonts w:hint="eastAsia"/>
        </w:rPr>
        <w:t>）的表现，并得出相关的结论。</w:t>
      </w:r>
    </w:p>
    <w:p w14:paraId="5138B951" w14:textId="77777777" w:rsidR="00CD2FF7" w:rsidRDefault="00CD2FF7" w:rsidP="00D87DF7">
      <w:pPr>
        <w:pStyle w:val="a7"/>
        <w:ind w:firstLine="480"/>
      </w:pPr>
      <w:r>
        <w:rPr>
          <w:rFonts w:hint="eastAsia"/>
        </w:rPr>
        <w:t>注：</w:t>
      </w:r>
    </w:p>
    <w:p w14:paraId="73DED9BA" w14:textId="0DB32A7E" w:rsidR="00CD2FF7" w:rsidRDefault="00CD2FF7" w:rsidP="00CD2F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本实验的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权重保存在附件的</w:t>
      </w:r>
      <w:proofErr w:type="spellStart"/>
      <w:r>
        <w:rPr>
          <w:rFonts w:hint="eastAsia"/>
        </w:rPr>
        <w:t>my</w:t>
      </w:r>
      <w:r>
        <w:t>_pt</w:t>
      </w:r>
      <w:proofErr w:type="spellEnd"/>
      <w:r>
        <w:rPr>
          <w:rFonts w:hint="eastAsia"/>
        </w:rPr>
        <w:t>文件夹里面，命名规范为</w:t>
      </w:r>
      <w:r>
        <w:rPr>
          <w:rFonts w:hint="eastAsia"/>
        </w:rPr>
        <w:t>{</w:t>
      </w:r>
      <w:r>
        <w:rPr>
          <w:rFonts w:hint="eastAsia"/>
        </w:rPr>
        <w:t>迭代次数</w:t>
      </w:r>
      <w:r>
        <w:t>}</w:t>
      </w:r>
      <w:r>
        <w:rPr>
          <w:rFonts w:hint="eastAsia"/>
        </w:rPr>
        <w:t>_</w:t>
      </w:r>
      <w:r>
        <w:t>{</w:t>
      </w:r>
      <w:r>
        <w:rPr>
          <w:rFonts w:hint="eastAsia"/>
        </w:rPr>
        <w:t>模型类别</w:t>
      </w:r>
      <w:r>
        <w:t>}.</w:t>
      </w:r>
      <w:proofErr w:type="spellStart"/>
      <w:r>
        <w:t>pt</w:t>
      </w:r>
      <w:proofErr w:type="spellEnd"/>
      <w:r w:rsidR="00693413">
        <w:rPr>
          <w:rFonts w:hint="eastAsia"/>
        </w:rPr>
        <w:t>。</w:t>
      </w:r>
    </w:p>
    <w:p w14:paraId="7F4705E4" w14:textId="24D80136" w:rsidR="00CD2FF7" w:rsidRDefault="00CD2FF7" w:rsidP="00CD2F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本实验的训练及模型架构源代码分别</w:t>
      </w:r>
      <w:r w:rsidR="00693413">
        <w:rPr>
          <w:rFonts w:hint="eastAsia"/>
        </w:rPr>
        <w:t>在</w:t>
      </w:r>
      <w:r w:rsidR="00693413">
        <w:rPr>
          <w:rFonts w:hint="eastAsia"/>
        </w:rPr>
        <w:t>n</w:t>
      </w:r>
      <w:r w:rsidR="00693413">
        <w:t>etworks.py</w:t>
      </w:r>
      <w:r w:rsidR="00693413">
        <w:rPr>
          <w:rFonts w:hint="eastAsia"/>
        </w:rPr>
        <w:t>和</w:t>
      </w:r>
      <w:r w:rsidR="00693413">
        <w:rPr>
          <w:rFonts w:hint="eastAsia"/>
        </w:rPr>
        <w:t>d</w:t>
      </w:r>
      <w:r w:rsidR="00693413">
        <w:t>eep_networks.py</w:t>
      </w:r>
      <w:r w:rsidR="00693413">
        <w:rPr>
          <w:rFonts w:hint="eastAsia"/>
        </w:rPr>
        <w:t>中。</w:t>
      </w:r>
    </w:p>
    <w:p w14:paraId="29AF3B61" w14:textId="2D71EE41" w:rsidR="00693413" w:rsidRDefault="00693413" w:rsidP="00CD2F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本实验训练时的</w:t>
      </w:r>
      <w:proofErr w:type="spellStart"/>
      <w:r>
        <w:rPr>
          <w:rFonts w:hint="eastAsia"/>
        </w:rPr>
        <w:t>train</w:t>
      </w:r>
      <w:r>
        <w:t>_loss</w:t>
      </w:r>
      <w:proofErr w:type="spellEnd"/>
      <w:r>
        <w:t xml:space="preserve">, </w:t>
      </w:r>
      <w:proofErr w:type="spellStart"/>
      <w:r>
        <w:t>test_loss</w:t>
      </w:r>
      <w:proofErr w:type="spellEnd"/>
      <w:r>
        <w:rPr>
          <w:rFonts w:hint="eastAsia"/>
        </w:rPr>
        <w:t>的相关图像保存在</w:t>
      </w:r>
      <w:proofErr w:type="spellStart"/>
      <w:r>
        <w:rPr>
          <w:rFonts w:hint="eastAsia"/>
        </w:rPr>
        <w:t>loss</w:t>
      </w:r>
      <w:r>
        <w:t>_pic</w:t>
      </w:r>
      <w:proofErr w:type="spellEnd"/>
      <w:r>
        <w:rPr>
          <w:rFonts w:hint="eastAsia"/>
        </w:rPr>
        <w:t>文件夹下，命名和权重相同。</w:t>
      </w:r>
    </w:p>
    <w:p w14:paraId="06CDFC39" w14:textId="3C3242E4" w:rsidR="00693413" w:rsidRDefault="00693413" w:rsidP="00CD2F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本实验的模型测试准确度的源代码位于</w:t>
      </w:r>
      <w:proofErr w:type="spellStart"/>
      <w:r>
        <w:rPr>
          <w:rFonts w:hint="eastAsia"/>
        </w:rPr>
        <w:t>t</w:t>
      </w:r>
      <w:r>
        <w:t>est.py,deep_test.py</w:t>
      </w:r>
      <w:proofErr w:type="spellEnd"/>
      <w:r>
        <w:rPr>
          <w:rFonts w:hint="eastAsia"/>
        </w:rPr>
        <w:t>文件中。</w:t>
      </w:r>
    </w:p>
    <w:p w14:paraId="3103DBBE" w14:textId="71D77B91" w:rsidR="00693413" w:rsidRDefault="00693413" w:rsidP="00D87DF7">
      <w:pPr>
        <w:pStyle w:val="a7"/>
        <w:ind w:firstLine="480"/>
      </w:pPr>
    </w:p>
    <w:p w14:paraId="72AC52DF" w14:textId="77777777" w:rsidR="00693413" w:rsidRDefault="00693413">
      <w:pPr>
        <w:widowControl/>
        <w:jc w:val="left"/>
        <w:rPr>
          <w:rFonts w:eastAsia="宋体"/>
          <w:sz w:val="24"/>
        </w:rPr>
      </w:pPr>
      <w:r>
        <w:br w:type="page"/>
      </w:r>
    </w:p>
    <w:p w14:paraId="1175DE22" w14:textId="239B22E9" w:rsidR="00CD2FF7" w:rsidRDefault="00693413" w:rsidP="00693413">
      <w:pPr>
        <w:pStyle w:val="a0"/>
        <w:spacing w:before="312" w:after="312"/>
      </w:pPr>
      <w:bookmarkStart w:id="5" w:name="_Toc169292303"/>
      <w:r>
        <w:rPr>
          <w:rFonts w:hint="eastAsia"/>
        </w:rPr>
        <w:lastRenderedPageBreak/>
        <w:t>卷积神经网络（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）</w:t>
      </w:r>
      <w:bookmarkEnd w:id="5"/>
    </w:p>
    <w:p w14:paraId="1196F859" w14:textId="66570774" w:rsidR="00693413" w:rsidRDefault="00693413" w:rsidP="00693413">
      <w:pPr>
        <w:pStyle w:val="a1"/>
        <w:spacing w:before="156" w:after="156"/>
      </w:pPr>
      <w:bookmarkStart w:id="6" w:name="_Toc169292304"/>
      <w:r>
        <w:rPr>
          <w:rFonts w:hint="eastAsia"/>
        </w:rPr>
        <w:t>模型架构</w:t>
      </w:r>
      <w:bookmarkEnd w:id="6"/>
    </w:p>
    <w:p w14:paraId="33C5E195" w14:textId="5050BECF" w:rsidR="00693413" w:rsidRDefault="003D7FE4" w:rsidP="00693413">
      <w:pPr>
        <w:pStyle w:val="a7"/>
        <w:ind w:firstLine="480"/>
      </w:pPr>
      <w:r>
        <w:t>Input shape: [1, 28, 28]</w:t>
      </w:r>
    </w:p>
    <w:p w14:paraId="44B4FA9E" w14:textId="77777777" w:rsidR="003D7FE4" w:rsidRDefault="003D7FE4" w:rsidP="00693413">
      <w:pPr>
        <w:pStyle w:val="a7"/>
        <w:ind w:firstLine="480"/>
      </w:pPr>
    </w:p>
    <w:p w14:paraId="7336D6D7" w14:textId="7E52FA14" w:rsidR="003D7FE4" w:rsidRDefault="003D7FE4" w:rsidP="00693413">
      <w:pPr>
        <w:pStyle w:val="a7"/>
        <w:ind w:firstLine="480"/>
      </w:pPr>
      <w:r>
        <w:rPr>
          <w:rFonts w:hint="eastAsia"/>
        </w:rPr>
        <w:t>卷积</w:t>
      </w:r>
      <w:r>
        <w:rPr>
          <w:rFonts w:hint="eastAsia"/>
        </w:rPr>
        <w:t>:</w:t>
      </w:r>
      <w:r>
        <w:t xml:space="preserve"> </w:t>
      </w:r>
      <w:proofErr w:type="spellStart"/>
      <w:r>
        <w:t>out_channel</w:t>
      </w:r>
      <w:proofErr w:type="spellEnd"/>
      <w:r>
        <w:t xml:space="preserve"> = 64, </w:t>
      </w:r>
      <w:proofErr w:type="spellStart"/>
      <w:r>
        <w:t>kernel_size</w:t>
      </w:r>
      <w:proofErr w:type="spellEnd"/>
      <w:r>
        <w:t xml:space="preserve"> = 5, padding = 1  </w:t>
      </w:r>
      <w:r>
        <w:sym w:font="Wingdings" w:char="F0E0"/>
      </w:r>
      <w:r>
        <w:t xml:space="preserve"> shape: [64, 28, 28]</w:t>
      </w:r>
    </w:p>
    <w:p w14:paraId="7B87A6AD" w14:textId="1F028959" w:rsidR="003D7FE4" w:rsidRDefault="003D7FE4" w:rsidP="00693413">
      <w:pPr>
        <w:pStyle w:val="a7"/>
        <w:ind w:firstLine="480"/>
      </w:pPr>
      <w:r>
        <w:rPr>
          <w:rFonts w:hint="eastAsia"/>
        </w:rPr>
        <w:t>激活函数</w:t>
      </w:r>
      <w:r>
        <w:t>: Tanh</w:t>
      </w:r>
    </w:p>
    <w:p w14:paraId="3F5BD7A6" w14:textId="6DFF5D0E" w:rsidR="003D7FE4" w:rsidRDefault="003D7FE4" w:rsidP="00693413">
      <w:pPr>
        <w:pStyle w:val="a7"/>
        <w:ind w:firstLine="480"/>
      </w:pPr>
      <w:proofErr w:type="gramStart"/>
      <w:r>
        <w:rPr>
          <w:rFonts w:hint="eastAsia"/>
        </w:rPr>
        <w:t>最大池化</w:t>
      </w:r>
      <w:proofErr w:type="gramEnd"/>
      <w:r>
        <w:rPr>
          <w:rFonts w:hint="eastAsia"/>
        </w:rPr>
        <w:t>:</w:t>
      </w:r>
      <w:r>
        <w:t xml:space="preserve"> </w:t>
      </w:r>
      <w:proofErr w:type="spellStart"/>
      <w:r>
        <w:t>kernel_size</w:t>
      </w:r>
      <w:proofErr w:type="spellEnd"/>
      <w:r>
        <w:t xml:space="preserve"> = 2  </w:t>
      </w:r>
      <w:r>
        <w:sym w:font="Wingdings" w:char="F0E0"/>
      </w:r>
      <w:r>
        <w:t xml:space="preserve"> </w:t>
      </w:r>
      <w:r>
        <w:rPr>
          <w:rFonts w:hint="eastAsia"/>
        </w:rPr>
        <w:t>shape</w:t>
      </w:r>
      <w:r>
        <w:t>: [64, 13, 13]</w:t>
      </w:r>
    </w:p>
    <w:p w14:paraId="78A1E43C" w14:textId="75BDBF44" w:rsidR="003D7FE4" w:rsidRDefault="003D7FE4" w:rsidP="00693413">
      <w:pPr>
        <w:pStyle w:val="a7"/>
        <w:ind w:firstLine="480"/>
      </w:pPr>
    </w:p>
    <w:p w14:paraId="040C49B1" w14:textId="5A4B0522" w:rsidR="003D7FE4" w:rsidRDefault="003D7FE4" w:rsidP="003D7FE4">
      <w:pPr>
        <w:pStyle w:val="a7"/>
        <w:ind w:firstLine="480"/>
      </w:pPr>
      <w:r>
        <w:rPr>
          <w:rFonts w:hint="eastAsia"/>
        </w:rPr>
        <w:t>卷积</w:t>
      </w:r>
      <w:r>
        <w:rPr>
          <w:rFonts w:hint="eastAsia"/>
        </w:rPr>
        <w:t>:</w:t>
      </w:r>
      <w:r>
        <w:t xml:space="preserve"> </w:t>
      </w:r>
      <w:proofErr w:type="spellStart"/>
      <w:r>
        <w:t>out_channel</w:t>
      </w:r>
      <w:proofErr w:type="spellEnd"/>
      <w:r>
        <w:t xml:space="preserve"> = 32, </w:t>
      </w:r>
      <w:proofErr w:type="spellStart"/>
      <w:r>
        <w:t>kernel_size</w:t>
      </w:r>
      <w:proofErr w:type="spellEnd"/>
      <w:r>
        <w:t xml:space="preserve"> = 3, padding = 1  </w:t>
      </w:r>
      <w:r>
        <w:sym w:font="Wingdings" w:char="F0E0"/>
      </w:r>
      <w:r>
        <w:t xml:space="preserve"> shape: [32, 13, 13]</w:t>
      </w:r>
    </w:p>
    <w:p w14:paraId="6673C25F" w14:textId="77777777" w:rsidR="003D7FE4" w:rsidRDefault="003D7FE4" w:rsidP="003D7FE4">
      <w:pPr>
        <w:pStyle w:val="a7"/>
        <w:ind w:firstLine="480"/>
      </w:pPr>
      <w:r>
        <w:rPr>
          <w:rFonts w:hint="eastAsia"/>
        </w:rPr>
        <w:t>激活函数</w:t>
      </w:r>
      <w:r>
        <w:t>: Tanh</w:t>
      </w:r>
    </w:p>
    <w:p w14:paraId="01F4A3C3" w14:textId="52A90D38" w:rsidR="003D7FE4" w:rsidRDefault="003D7FE4" w:rsidP="003D7FE4">
      <w:pPr>
        <w:pStyle w:val="a7"/>
        <w:ind w:firstLine="480"/>
      </w:pPr>
      <w:proofErr w:type="gramStart"/>
      <w:r>
        <w:rPr>
          <w:rFonts w:hint="eastAsia"/>
        </w:rPr>
        <w:t>最大池化</w:t>
      </w:r>
      <w:proofErr w:type="gramEnd"/>
      <w:r>
        <w:rPr>
          <w:rFonts w:hint="eastAsia"/>
        </w:rPr>
        <w:t>:</w:t>
      </w:r>
      <w:r>
        <w:t xml:space="preserve"> </w:t>
      </w:r>
      <w:proofErr w:type="spellStart"/>
      <w:r>
        <w:t>kernel_size</w:t>
      </w:r>
      <w:proofErr w:type="spellEnd"/>
      <w:r>
        <w:t xml:space="preserve"> = 2  </w:t>
      </w:r>
      <w:r>
        <w:sym w:font="Wingdings" w:char="F0E0"/>
      </w:r>
      <w:r>
        <w:t xml:space="preserve"> </w:t>
      </w:r>
      <w:r>
        <w:rPr>
          <w:rFonts w:hint="eastAsia"/>
        </w:rPr>
        <w:t>shape</w:t>
      </w:r>
      <w:r>
        <w:t>: [32, 6, 6]</w:t>
      </w:r>
    </w:p>
    <w:p w14:paraId="0B5F7C15" w14:textId="213B1CE0" w:rsidR="003D7FE4" w:rsidRDefault="003D7FE4" w:rsidP="00693413">
      <w:pPr>
        <w:pStyle w:val="a7"/>
        <w:ind w:firstLine="480"/>
      </w:pPr>
    </w:p>
    <w:p w14:paraId="791D98E0" w14:textId="20E41569" w:rsidR="003D7FE4" w:rsidRDefault="003D7FE4" w:rsidP="003D7FE4">
      <w:pPr>
        <w:pStyle w:val="a7"/>
        <w:ind w:firstLine="480"/>
      </w:pPr>
      <w:r>
        <w:rPr>
          <w:rFonts w:hint="eastAsia"/>
        </w:rPr>
        <w:t>卷积</w:t>
      </w:r>
      <w:r>
        <w:rPr>
          <w:rFonts w:hint="eastAsia"/>
        </w:rPr>
        <w:t>:</w:t>
      </w:r>
      <w:r>
        <w:t xml:space="preserve"> </w:t>
      </w:r>
      <w:proofErr w:type="spellStart"/>
      <w:r>
        <w:t>out_channel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3, padding = 1  </w:t>
      </w:r>
      <w:r>
        <w:sym w:font="Wingdings" w:char="F0E0"/>
      </w:r>
      <w:r>
        <w:t xml:space="preserve"> shape: [16, 6, 6]</w:t>
      </w:r>
    </w:p>
    <w:p w14:paraId="7F7EBB30" w14:textId="77777777" w:rsidR="003D7FE4" w:rsidRDefault="003D7FE4" w:rsidP="003D7FE4">
      <w:pPr>
        <w:pStyle w:val="a7"/>
        <w:ind w:firstLine="480"/>
      </w:pPr>
      <w:r>
        <w:rPr>
          <w:rFonts w:hint="eastAsia"/>
        </w:rPr>
        <w:t>激活函数</w:t>
      </w:r>
      <w:r>
        <w:t>: Tanh</w:t>
      </w:r>
    </w:p>
    <w:p w14:paraId="73CF7738" w14:textId="72C7F7CA" w:rsidR="003D7FE4" w:rsidRDefault="003D7FE4" w:rsidP="00693413">
      <w:pPr>
        <w:pStyle w:val="a7"/>
        <w:ind w:firstLine="480"/>
      </w:pPr>
    </w:p>
    <w:p w14:paraId="7C79E502" w14:textId="29219435" w:rsidR="003D7FE4" w:rsidRDefault="003D7FE4" w:rsidP="00693413">
      <w:pPr>
        <w:pStyle w:val="a7"/>
        <w:ind w:firstLine="480"/>
      </w:pPr>
      <w:r>
        <w:rPr>
          <w:rFonts w:hint="eastAsia"/>
        </w:rPr>
        <w:t>（全连接层）展开</w:t>
      </w:r>
    </w:p>
    <w:p w14:paraId="0EA53425" w14:textId="055BA001" w:rsidR="003D7FE4" w:rsidRDefault="003D7FE4" w:rsidP="00693413">
      <w:pPr>
        <w:pStyle w:val="a7"/>
        <w:ind w:firstLine="480"/>
      </w:pPr>
      <w:r>
        <w:rPr>
          <w:rFonts w:hint="eastAsia"/>
        </w:rPr>
        <w:t>线性层</w:t>
      </w:r>
      <w:r>
        <w:t xml:space="preserve">: </w:t>
      </w:r>
      <w:proofErr w:type="spellStart"/>
      <w:r>
        <w:t>in_futures</w:t>
      </w:r>
      <w:proofErr w:type="spellEnd"/>
      <w:r>
        <w:t xml:space="preserve">: 16 * 6 * </w:t>
      </w:r>
      <w:proofErr w:type="gramStart"/>
      <w:r>
        <w:t>6</w:t>
      </w:r>
      <w:r w:rsidR="00BC4901">
        <w:t>,  out</w:t>
      </w:r>
      <w:proofErr w:type="gramEnd"/>
      <w:r w:rsidR="00BC4901">
        <w:t>_features:128</w:t>
      </w:r>
    </w:p>
    <w:p w14:paraId="11329DE0" w14:textId="77777777" w:rsidR="00BC4901" w:rsidRDefault="00BC4901" w:rsidP="00BC4901">
      <w:pPr>
        <w:pStyle w:val="a7"/>
        <w:ind w:firstLine="480"/>
      </w:pPr>
      <w:r>
        <w:rPr>
          <w:rFonts w:hint="eastAsia"/>
        </w:rPr>
        <w:t>激活函数</w:t>
      </w:r>
      <w:r>
        <w:t>: Tanh</w:t>
      </w:r>
    </w:p>
    <w:p w14:paraId="5C164638" w14:textId="349DDF08" w:rsidR="00BC4901" w:rsidRDefault="00BC4901" w:rsidP="00BC4901">
      <w:pPr>
        <w:pStyle w:val="a7"/>
        <w:ind w:firstLine="480"/>
      </w:pPr>
      <w:r>
        <w:rPr>
          <w:rFonts w:hint="eastAsia"/>
        </w:rPr>
        <w:t>线性层</w:t>
      </w:r>
      <w:r>
        <w:t xml:space="preserve">: </w:t>
      </w:r>
      <w:proofErr w:type="spellStart"/>
      <w:r>
        <w:t>in_futures</w:t>
      </w:r>
      <w:proofErr w:type="spellEnd"/>
      <w:r>
        <w:t xml:space="preserve">: </w:t>
      </w:r>
      <w:proofErr w:type="gramStart"/>
      <w:r>
        <w:t>128,  out</w:t>
      </w:r>
      <w:proofErr w:type="gramEnd"/>
      <w:r>
        <w:t>_features:10</w:t>
      </w:r>
    </w:p>
    <w:p w14:paraId="2715FA5E" w14:textId="2970FF31" w:rsidR="00BC4901" w:rsidRDefault="00BC4901" w:rsidP="00BC4901">
      <w:pPr>
        <w:pStyle w:val="a1"/>
        <w:spacing w:before="156" w:after="156"/>
      </w:pPr>
      <w:bookmarkStart w:id="7" w:name="_Toc169292305"/>
      <w:r>
        <w:rPr>
          <w:rFonts w:hint="eastAsia"/>
        </w:rPr>
        <w:t>训练方法</w:t>
      </w:r>
      <w:bookmarkEnd w:id="7"/>
    </w:p>
    <w:p w14:paraId="6EFAD649" w14:textId="230BF316" w:rsidR="00BC4901" w:rsidRDefault="00163E06" w:rsidP="00163E06">
      <w:pPr>
        <w:pStyle w:val="a2"/>
        <w:spacing w:before="78" w:after="78"/>
      </w:pPr>
      <w:bookmarkStart w:id="8" w:name="_Toc169292306"/>
      <w:r>
        <w:rPr>
          <w:rFonts w:hint="eastAsia"/>
        </w:rPr>
        <w:t>数据归一化</w:t>
      </w:r>
      <w:bookmarkEnd w:id="8"/>
    </w:p>
    <w:p w14:paraId="1C795874" w14:textId="425AEDC1" w:rsidR="00163E06" w:rsidRDefault="00163E06" w:rsidP="00163E06">
      <w:pPr>
        <w:pStyle w:val="a7"/>
        <w:ind w:firstLine="480"/>
      </w:pPr>
      <w:r>
        <w:rPr>
          <w:rFonts w:hint="eastAsia"/>
        </w:rPr>
        <w:t>使得数据均值为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方差为</w:t>
      </w:r>
      <w:r>
        <w:rPr>
          <w:rFonts w:hint="eastAsia"/>
        </w:rPr>
        <w:t>1</w:t>
      </w:r>
    </w:p>
    <w:p w14:paraId="355FE459" w14:textId="0D636102" w:rsidR="00163E06" w:rsidRDefault="00163E06" w:rsidP="00163E06">
      <w:pPr>
        <w:pStyle w:val="a2"/>
        <w:spacing w:before="78" w:after="78"/>
      </w:pPr>
      <w:bookmarkStart w:id="9" w:name="_Toc169292307"/>
      <w:r>
        <w:rPr>
          <w:rFonts w:hint="eastAsia"/>
        </w:rPr>
        <w:t>数据集加载处理</w:t>
      </w:r>
      <w:bookmarkEnd w:id="9"/>
    </w:p>
    <w:p w14:paraId="388D4705" w14:textId="667016E0" w:rsidR="00163E06" w:rsidRDefault="00163E06" w:rsidP="00163E06">
      <w:pPr>
        <w:pStyle w:val="a7"/>
        <w:ind w:firstLine="480"/>
      </w:pPr>
      <w:r>
        <w:rPr>
          <w:rFonts w:hint="eastAsia"/>
        </w:rPr>
        <w:t>使用</w:t>
      </w:r>
      <w:proofErr w:type="spellStart"/>
      <w:r>
        <w:t>D</w:t>
      </w:r>
      <w:r>
        <w:rPr>
          <w:rFonts w:hint="eastAsia"/>
        </w:rPr>
        <w:t>ataLoader</w:t>
      </w:r>
      <w:proofErr w:type="spellEnd"/>
      <w:r>
        <w:t xml:space="preserve">,  </w:t>
      </w:r>
      <w:proofErr w:type="spellStart"/>
      <w:r>
        <w:t>batch_size</w:t>
      </w:r>
      <w:proofErr w:type="spellEnd"/>
      <w:r>
        <w:t xml:space="preserve"> = 64</w:t>
      </w:r>
    </w:p>
    <w:p w14:paraId="752A7CFE" w14:textId="75A69071" w:rsidR="00163E06" w:rsidRDefault="00163E06" w:rsidP="00163E06">
      <w:pPr>
        <w:pStyle w:val="a2"/>
        <w:spacing w:before="78" w:after="78"/>
      </w:pPr>
      <w:bookmarkStart w:id="10" w:name="_Toc169292308"/>
      <w:r>
        <w:rPr>
          <w:rFonts w:hint="eastAsia"/>
        </w:rPr>
        <w:t>损失函数</w:t>
      </w:r>
      <w:bookmarkEnd w:id="10"/>
    </w:p>
    <w:p w14:paraId="4F7DA563" w14:textId="302FA4FE" w:rsidR="008C031D" w:rsidRDefault="008C031D" w:rsidP="008C031D">
      <w:pPr>
        <w:pStyle w:val="a7"/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6A4F81" wp14:editId="58BD6992">
            <wp:simplePos x="0" y="0"/>
            <wp:positionH relativeFrom="column">
              <wp:posOffset>19050</wp:posOffset>
            </wp:positionH>
            <wp:positionV relativeFrom="paragraph">
              <wp:posOffset>545465</wp:posOffset>
            </wp:positionV>
            <wp:extent cx="2435860" cy="619125"/>
            <wp:effectExtent l="0" t="0" r="254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E06">
        <w:rPr>
          <w:rFonts w:hint="eastAsia"/>
        </w:rPr>
        <w:t>采用了</w:t>
      </w:r>
      <w:proofErr w:type="spellStart"/>
      <w:r w:rsidR="00163E06" w:rsidRPr="00163E06">
        <w:t>CrossEntropyLoss</w:t>
      </w:r>
      <w:proofErr w:type="spellEnd"/>
      <w:r w:rsidR="00163E06">
        <w:t xml:space="preserve">, </w:t>
      </w:r>
      <w:r w:rsidR="00163E06">
        <w:rPr>
          <w:rFonts w:hint="eastAsia"/>
        </w:rPr>
        <w:t>但是</w:t>
      </w:r>
      <w:proofErr w:type="spellStart"/>
      <w:r w:rsidR="00163E06">
        <w:rPr>
          <w:rFonts w:hint="eastAsia"/>
        </w:rPr>
        <w:t>pytorch</w:t>
      </w:r>
      <w:proofErr w:type="spellEnd"/>
      <w:r w:rsidR="00163E06">
        <w:rPr>
          <w:rFonts w:hint="eastAsia"/>
        </w:rPr>
        <w:t>的交叉</w:t>
      </w:r>
      <w:proofErr w:type="gramStart"/>
      <w:r w:rsidR="00163E06">
        <w:rPr>
          <w:rFonts w:hint="eastAsia"/>
        </w:rPr>
        <w:t>熵</w:t>
      </w:r>
      <w:proofErr w:type="gramEnd"/>
      <w:r w:rsidR="00163E06">
        <w:rPr>
          <w:rFonts w:hint="eastAsia"/>
        </w:rPr>
        <w:t>损失和数学定义略有不同，下面进行详细解释并给出数学原理：</w:t>
      </w:r>
    </w:p>
    <w:p w14:paraId="00EE9FF8" w14:textId="034F7B4E" w:rsidR="008C031D" w:rsidRDefault="008C031D" w:rsidP="00163E06">
      <w:pPr>
        <w:pStyle w:val="a7"/>
        <w:ind w:firstLine="480"/>
      </w:pPr>
      <w:r>
        <w:rPr>
          <w:rFonts w:hint="eastAsia"/>
        </w:rPr>
        <w:t>这是交叉熵的定义，所以传入参数应当为概率，然后和真实的概率计算交叉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损失，继而反向求导来减少交叉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损失使得预测概率和真实概率相近。</w:t>
      </w:r>
    </w:p>
    <w:p w14:paraId="1B3A21A6" w14:textId="3FEA2123" w:rsidR="003E2329" w:rsidRDefault="003E2329" w:rsidP="00163E06">
      <w:pPr>
        <w:pStyle w:val="a7"/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D47B41E" wp14:editId="7B5F9B76">
            <wp:simplePos x="0" y="0"/>
            <wp:positionH relativeFrom="column">
              <wp:posOffset>190500</wp:posOffset>
            </wp:positionH>
            <wp:positionV relativeFrom="paragraph">
              <wp:posOffset>533400</wp:posOffset>
            </wp:positionV>
            <wp:extent cx="3867150" cy="116459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而再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中可以使用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来解释数据成概率，下面是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的公式：</w:t>
      </w:r>
    </w:p>
    <w:p w14:paraId="288F0905" w14:textId="7F69AEDE" w:rsidR="003E2329" w:rsidRDefault="003E2329" w:rsidP="00163E06">
      <w:pPr>
        <w:pStyle w:val="a7"/>
        <w:ind w:firstLine="480"/>
        <w:rPr>
          <w:rFonts w:hint="eastAsia"/>
        </w:rPr>
      </w:pPr>
      <w:r>
        <w:rPr>
          <w:rFonts w:hint="eastAsia"/>
        </w:rPr>
        <w:t>即将所有数据归一化，其相加的值为</w:t>
      </w:r>
      <w:r>
        <w:rPr>
          <w:rFonts w:hint="eastAsia"/>
        </w:rPr>
        <w:t>1</w:t>
      </w:r>
      <w:r>
        <w:rPr>
          <w:rFonts w:hint="eastAsia"/>
        </w:rPr>
        <w:t>即可。</w:t>
      </w:r>
    </w:p>
    <w:p w14:paraId="77AD5787" w14:textId="37EAB0AB" w:rsidR="008C031D" w:rsidRDefault="00065A27" w:rsidP="00163E06">
      <w:pPr>
        <w:pStyle w:val="a7"/>
        <w:ind w:firstLine="48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EC86E41" wp14:editId="32A30112">
            <wp:simplePos x="0" y="0"/>
            <wp:positionH relativeFrom="column">
              <wp:posOffset>247650</wp:posOffset>
            </wp:positionH>
            <wp:positionV relativeFrom="paragraph">
              <wp:posOffset>1124585</wp:posOffset>
            </wp:positionV>
            <wp:extent cx="5274310" cy="59182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31D">
        <w:rPr>
          <w:rFonts w:hint="eastAsia"/>
        </w:rPr>
        <w:t>然而发现很有趣的一点，我在代码里直接传入了最后的输出的</w:t>
      </w:r>
      <w:r w:rsidR="008C031D">
        <w:rPr>
          <w:rFonts w:hint="eastAsia"/>
        </w:rPr>
        <w:t>1</w:t>
      </w:r>
      <w:r w:rsidR="008C031D">
        <w:t>0</w:t>
      </w:r>
      <w:r w:rsidR="008C031D">
        <w:rPr>
          <w:rFonts w:hint="eastAsia"/>
        </w:rPr>
        <w:t>个特征值，而没有经过</w:t>
      </w:r>
      <w:proofErr w:type="spellStart"/>
      <w:r w:rsidR="008C031D">
        <w:rPr>
          <w:rFonts w:hint="eastAsia"/>
        </w:rPr>
        <w:t>softmax</w:t>
      </w:r>
      <w:proofErr w:type="spellEnd"/>
      <w:r w:rsidR="008C031D">
        <w:rPr>
          <w:rFonts w:hint="eastAsia"/>
        </w:rPr>
        <w:t>将其解释成概率</w:t>
      </w:r>
      <w:r>
        <w:rPr>
          <w:rFonts w:hint="eastAsia"/>
        </w:rPr>
        <w:t>，这是因为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在实现</w:t>
      </w:r>
      <w:proofErr w:type="spellStart"/>
      <w:r w:rsidRPr="00163E06">
        <w:t>CrossEntropyLoss</w:t>
      </w:r>
      <w:proofErr w:type="spellEnd"/>
      <w:r>
        <w:rPr>
          <w:rFonts w:hint="eastAsia"/>
        </w:rPr>
        <w:t>的时候并不是和数学上的概念完全对应，下面是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官方文档对</w:t>
      </w:r>
      <w:proofErr w:type="spellStart"/>
      <w:r w:rsidRPr="00163E06">
        <w:t>CrossEntropyLoss</w:t>
      </w:r>
      <w:proofErr w:type="spellEnd"/>
      <w:r>
        <w:rPr>
          <w:rFonts w:hint="eastAsia"/>
        </w:rPr>
        <w:t>的解释：</w:t>
      </w:r>
    </w:p>
    <w:p w14:paraId="0ABCC65B" w14:textId="76F9F91F" w:rsidR="00065A27" w:rsidRDefault="00065A27" w:rsidP="00163E06">
      <w:pPr>
        <w:pStyle w:val="a7"/>
        <w:ind w:firstLine="480"/>
      </w:pPr>
      <w:r>
        <w:rPr>
          <w:rFonts w:hint="eastAsia"/>
        </w:rPr>
        <w:t>可以发现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在实现的时候已经使用了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，因此我们输入不需要再显式的使用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，不过在使用</w:t>
      </w:r>
      <w:r>
        <w:rPr>
          <w:rFonts w:hint="eastAsia"/>
        </w:rPr>
        <w:t>model</w:t>
      </w:r>
      <w:r>
        <w:rPr>
          <w:rFonts w:hint="eastAsia"/>
        </w:rPr>
        <w:t>进行预测的时候还是要自己加上的。</w:t>
      </w:r>
    </w:p>
    <w:p w14:paraId="74D265A3" w14:textId="7ABBFA95" w:rsidR="00163E06" w:rsidRDefault="00065A27" w:rsidP="00065A27">
      <w:pPr>
        <w:pStyle w:val="a7"/>
        <w:ind w:firstLine="480"/>
      </w:pPr>
      <w:r>
        <w:rPr>
          <w:rFonts w:hint="eastAsia"/>
        </w:rPr>
        <w:t>同时，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使用负对数似然（</w:t>
      </w:r>
      <w:r>
        <w:rPr>
          <w:rFonts w:hint="eastAsia"/>
        </w:rPr>
        <w:t>N</w:t>
      </w:r>
      <w:r>
        <w:t>LL</w:t>
      </w:r>
      <w:r>
        <w:rPr>
          <w:rFonts w:hint="eastAsia"/>
        </w:rPr>
        <w:t>）作为损失在这里和交叉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损失的效果相同。</w:t>
      </w:r>
    </w:p>
    <w:p w14:paraId="42C945F2" w14:textId="01C0A49D" w:rsidR="00163E06" w:rsidRDefault="00163E06" w:rsidP="00163E06">
      <w:pPr>
        <w:pStyle w:val="a2"/>
        <w:spacing w:before="78" w:after="78"/>
      </w:pPr>
      <w:bookmarkStart w:id="11" w:name="_Toc169292309"/>
      <w:r>
        <w:rPr>
          <w:rFonts w:hint="eastAsia"/>
        </w:rPr>
        <w:t>优化器</w:t>
      </w:r>
      <w:bookmarkEnd w:id="11"/>
    </w:p>
    <w:p w14:paraId="5677D69A" w14:textId="36015B28" w:rsidR="00163E06" w:rsidRDefault="00163E06" w:rsidP="00163E06">
      <w:pPr>
        <w:pStyle w:val="a7"/>
        <w:ind w:firstLine="48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优化器是实现自动反向传播并且更新参数的过程，使用了</w:t>
      </w:r>
      <w:r>
        <w:rPr>
          <w:rFonts w:hint="eastAsia"/>
        </w:rPr>
        <w:t>S</w:t>
      </w:r>
      <w:r>
        <w:t>GD</w:t>
      </w:r>
      <w:r>
        <w:rPr>
          <w:rFonts w:hint="eastAsia"/>
        </w:rPr>
        <w:t>优化器，即</w:t>
      </w:r>
      <w:r>
        <w:rPr>
          <w:rFonts w:ascii="Arial" w:hAnsi="Arial" w:cs="Arial"/>
          <w:color w:val="4D4D4D"/>
          <w:shd w:val="clear" w:color="auto" w:fill="FFFFFF"/>
        </w:rPr>
        <w:t>最朴素的梯度下降方法</w:t>
      </w:r>
      <w:r w:rsidR="00866598">
        <w:rPr>
          <w:rFonts w:ascii="Arial" w:hAnsi="Arial" w:cs="Arial" w:hint="eastAsia"/>
          <w:color w:val="4D4D4D"/>
          <w:shd w:val="clear" w:color="auto" w:fill="FFFFFF"/>
        </w:rPr>
        <w:t>,</w:t>
      </w:r>
      <w:r w:rsidR="00866598">
        <w:rPr>
          <w:rFonts w:ascii="Arial" w:hAnsi="Arial" w:cs="Arial" w:hint="eastAsia"/>
          <w:color w:val="4D4D4D"/>
          <w:shd w:val="clear" w:color="auto" w:fill="FFFFFF"/>
        </w:rPr>
        <w:t>其中超参数</w:t>
      </w:r>
      <w:r w:rsidR="00866598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proofErr w:type="spellStart"/>
      <w:r w:rsidR="00866598">
        <w:rPr>
          <w:rFonts w:ascii="Arial" w:hAnsi="Arial" w:cs="Arial" w:hint="eastAsia"/>
          <w:color w:val="4D4D4D"/>
          <w:shd w:val="clear" w:color="auto" w:fill="FFFFFF"/>
        </w:rPr>
        <w:t>leaning_</w:t>
      </w:r>
      <w:r w:rsidR="00866598">
        <w:rPr>
          <w:rFonts w:ascii="Arial" w:hAnsi="Arial" w:cs="Arial"/>
          <w:color w:val="4D4D4D"/>
          <w:shd w:val="clear" w:color="auto" w:fill="FFFFFF"/>
        </w:rPr>
        <w:t>rate</w:t>
      </w:r>
      <w:proofErr w:type="spellEnd"/>
      <w:r w:rsidR="00866598">
        <w:rPr>
          <w:rFonts w:ascii="Arial" w:hAnsi="Arial" w:cs="Arial"/>
          <w:color w:val="4D4D4D"/>
          <w:shd w:val="clear" w:color="auto" w:fill="FFFFFF"/>
        </w:rPr>
        <w:t xml:space="preserve"> = 1e-2</w:t>
      </w:r>
    </w:p>
    <w:p w14:paraId="75C0F936" w14:textId="3A098F4F" w:rsidR="00163E06" w:rsidRDefault="00866598" w:rsidP="00163E06">
      <w:pPr>
        <w:pStyle w:val="a2"/>
        <w:spacing w:before="78" w:after="78"/>
      </w:pPr>
      <w:bookmarkStart w:id="12" w:name="_Toc169292310"/>
      <w:r>
        <w:rPr>
          <w:rFonts w:hint="eastAsia"/>
        </w:rPr>
        <w:t>训练过程</w:t>
      </w:r>
      <w:bookmarkEnd w:id="12"/>
    </w:p>
    <w:p w14:paraId="1BCBA9D6" w14:textId="0E0E69CB" w:rsidR="00866598" w:rsidRDefault="00866598" w:rsidP="00866598">
      <w:pPr>
        <w:pStyle w:val="a7"/>
        <w:ind w:firstLine="480"/>
      </w:pPr>
      <w:r>
        <w:rPr>
          <w:rFonts w:hint="eastAsia"/>
        </w:rPr>
        <w:t>数据归一化加载以后传入</w:t>
      </w:r>
      <w:r>
        <w:rPr>
          <w:rFonts w:hint="eastAsia"/>
        </w:rPr>
        <w:t>m</w:t>
      </w:r>
      <w:r>
        <w:t>odel,</w:t>
      </w:r>
      <w:r>
        <w:rPr>
          <w:rFonts w:hint="eastAsia"/>
        </w:rPr>
        <w:t>产生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个值，其索引对应相关的数字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，和期望值计算交叉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损失，最后使用梯度下降算法更新权重。</w:t>
      </w:r>
    </w:p>
    <w:p w14:paraId="59FD529B" w14:textId="1DFB68B0" w:rsidR="00B50FA6" w:rsidRDefault="00B50FA6" w:rsidP="00B50FA6">
      <w:pPr>
        <w:pStyle w:val="a1"/>
        <w:spacing w:before="156" w:after="156"/>
      </w:pPr>
      <w:bookmarkStart w:id="13" w:name="_Toc169292311"/>
      <w:r>
        <w:rPr>
          <w:rFonts w:hint="eastAsia"/>
        </w:rPr>
        <w:t>训练结果</w:t>
      </w:r>
      <w:r w:rsidR="00326CA7">
        <w:rPr>
          <w:rFonts w:hint="eastAsia"/>
        </w:rPr>
        <w:t>和讨论</w:t>
      </w:r>
      <w:bookmarkEnd w:id="13"/>
    </w:p>
    <w:p w14:paraId="3D5AFE1F" w14:textId="0513BA88" w:rsidR="00326CA7" w:rsidRDefault="00326CA7" w:rsidP="00326CA7">
      <w:pPr>
        <w:pStyle w:val="a7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AD056" wp14:editId="60E7951F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981450" cy="2828925"/>
                <wp:effectExtent l="0" t="0" r="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82892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B6EB8" id="矩形 3" o:spid="_x0000_s1026" style="position:absolute;left:0;text-align:left;margin-left:0;margin-top:.95pt;width:313.5pt;height:22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" stroked="f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14:paraId="62B96516" w14:textId="77777777" w:rsidR="00326CA7" w:rsidRDefault="00326CA7" w:rsidP="00326CA7">
      <w:pPr>
        <w:pStyle w:val="a7"/>
        <w:ind w:firstLine="480"/>
      </w:pPr>
    </w:p>
    <w:p w14:paraId="13F437B1" w14:textId="0A49AF6B" w:rsidR="00326CA7" w:rsidRDefault="00326CA7" w:rsidP="00326CA7">
      <w:pPr>
        <w:pStyle w:val="a7"/>
        <w:ind w:firstLine="480"/>
      </w:pPr>
    </w:p>
    <w:p w14:paraId="530FEE3A" w14:textId="2F50BC6D" w:rsidR="00326CA7" w:rsidRDefault="00326CA7" w:rsidP="00326CA7">
      <w:pPr>
        <w:pStyle w:val="a7"/>
        <w:ind w:firstLine="480"/>
      </w:pPr>
    </w:p>
    <w:p w14:paraId="4759663B" w14:textId="333E0FB6" w:rsidR="00326CA7" w:rsidRDefault="00326CA7" w:rsidP="00326CA7">
      <w:pPr>
        <w:pStyle w:val="a7"/>
        <w:ind w:firstLine="480"/>
      </w:pPr>
    </w:p>
    <w:p w14:paraId="6EED852B" w14:textId="291AAA79" w:rsidR="00326CA7" w:rsidRDefault="00326CA7" w:rsidP="00326CA7">
      <w:pPr>
        <w:pStyle w:val="a7"/>
        <w:ind w:firstLine="480"/>
      </w:pPr>
    </w:p>
    <w:p w14:paraId="632E7657" w14:textId="087EDB73" w:rsidR="00326CA7" w:rsidRDefault="00326CA7" w:rsidP="00065A27">
      <w:pPr>
        <w:pStyle w:val="a7"/>
        <w:ind w:firstLineChars="0" w:firstLine="0"/>
        <w:rPr>
          <w:rFonts w:hint="eastAsia"/>
        </w:rPr>
      </w:pPr>
    </w:p>
    <w:p w14:paraId="7932A24E" w14:textId="0A219753" w:rsidR="00326CA7" w:rsidRDefault="00326CA7" w:rsidP="00326CA7">
      <w:pPr>
        <w:pStyle w:val="a7"/>
        <w:ind w:firstLine="480"/>
      </w:pPr>
      <w:r>
        <w:rPr>
          <w:rFonts w:hint="eastAsia"/>
        </w:rPr>
        <w:lastRenderedPageBreak/>
        <w:t>其中蓝色线是训练集损失，黄色线是测试集损失。（注：由于代码原因，测试集的损失是在训练集损失计算后，更新权重再计算的，所以测试</w:t>
      </w:r>
      <w:proofErr w:type="gramStart"/>
      <w:r>
        <w:rPr>
          <w:rFonts w:hint="eastAsia"/>
        </w:rPr>
        <w:t>集损失</w:t>
      </w:r>
      <w:proofErr w:type="gramEnd"/>
      <w:r>
        <w:rPr>
          <w:rFonts w:hint="eastAsia"/>
        </w:rPr>
        <w:t>会领先一个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）</w:t>
      </w:r>
    </w:p>
    <w:p w14:paraId="45B711BC" w14:textId="72F516BE" w:rsidR="00326CA7" w:rsidRDefault="00326CA7" w:rsidP="00326CA7">
      <w:pPr>
        <w:pStyle w:val="a7"/>
        <w:ind w:firstLine="480"/>
      </w:pPr>
      <w:r>
        <w:rPr>
          <w:rFonts w:hint="eastAsia"/>
        </w:rPr>
        <w:t>而将数据分段查看后</w:t>
      </w:r>
    </w:p>
    <w:p w14:paraId="2DF210AF" w14:textId="28647E19" w:rsidR="00326CA7" w:rsidRDefault="00326CA7" w:rsidP="00326CA7">
      <w:pPr>
        <w:pStyle w:val="a7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6A74A" wp14:editId="209DE7B7">
                <wp:simplePos x="0" y="0"/>
                <wp:positionH relativeFrom="margin">
                  <wp:posOffset>838200</wp:posOffset>
                </wp:positionH>
                <wp:positionV relativeFrom="paragraph">
                  <wp:posOffset>37465</wp:posOffset>
                </wp:positionV>
                <wp:extent cx="3981450" cy="2828925"/>
                <wp:effectExtent l="0" t="0" r="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828925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2CD6F" id="矩形 4" o:spid="_x0000_s1026" style="position:absolute;left:0;text-align:left;margin-left:66pt;margin-top:2.95pt;width:313.5pt;height:2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7DFC4B4E" w14:textId="77777777" w:rsidR="00326CA7" w:rsidRDefault="00326CA7" w:rsidP="00326CA7">
      <w:pPr>
        <w:pStyle w:val="a7"/>
        <w:ind w:firstLine="480"/>
      </w:pPr>
    </w:p>
    <w:p w14:paraId="413C2C78" w14:textId="06EFFCF5" w:rsidR="00326CA7" w:rsidRDefault="00326CA7" w:rsidP="00326CA7">
      <w:pPr>
        <w:pStyle w:val="a7"/>
        <w:ind w:firstLine="480"/>
      </w:pPr>
    </w:p>
    <w:p w14:paraId="0014133C" w14:textId="77777777" w:rsidR="00326CA7" w:rsidRDefault="00326CA7" w:rsidP="00326CA7">
      <w:pPr>
        <w:pStyle w:val="a7"/>
        <w:ind w:firstLine="480"/>
      </w:pPr>
    </w:p>
    <w:p w14:paraId="39CEDE2E" w14:textId="77777777" w:rsidR="00326CA7" w:rsidRDefault="00326CA7" w:rsidP="00326CA7">
      <w:pPr>
        <w:pStyle w:val="a7"/>
        <w:ind w:firstLine="480"/>
      </w:pPr>
    </w:p>
    <w:p w14:paraId="1E6FAB6C" w14:textId="3C6B3535" w:rsidR="00326CA7" w:rsidRDefault="00326CA7" w:rsidP="00326CA7">
      <w:pPr>
        <w:pStyle w:val="a7"/>
        <w:ind w:firstLine="480"/>
      </w:pPr>
    </w:p>
    <w:p w14:paraId="2E6B6342" w14:textId="77777777" w:rsidR="00326CA7" w:rsidRDefault="00326CA7" w:rsidP="00326CA7">
      <w:pPr>
        <w:pStyle w:val="a7"/>
        <w:ind w:firstLine="480"/>
      </w:pPr>
    </w:p>
    <w:p w14:paraId="690171D0" w14:textId="38B3F7AA" w:rsidR="00326CA7" w:rsidRDefault="00326CA7" w:rsidP="00326CA7">
      <w:pPr>
        <w:pStyle w:val="a7"/>
        <w:ind w:firstLine="480"/>
      </w:pPr>
    </w:p>
    <w:p w14:paraId="57214BAA" w14:textId="6EF7B96E" w:rsidR="00326CA7" w:rsidRDefault="00326CA7" w:rsidP="00326CA7">
      <w:pPr>
        <w:pStyle w:val="a7"/>
        <w:ind w:firstLine="480"/>
      </w:pPr>
    </w:p>
    <w:p w14:paraId="3F7663F8" w14:textId="32463B7B" w:rsidR="00326CA7" w:rsidRDefault="00326CA7" w:rsidP="00326CA7">
      <w:pPr>
        <w:pStyle w:val="a7"/>
        <w:ind w:firstLine="480"/>
      </w:pPr>
    </w:p>
    <w:p w14:paraId="4B64B294" w14:textId="41B0669D" w:rsidR="00326CA7" w:rsidRDefault="00326CA7" w:rsidP="00326CA7">
      <w:pPr>
        <w:pStyle w:val="a7"/>
        <w:ind w:firstLine="480"/>
      </w:pPr>
    </w:p>
    <w:p w14:paraId="275D7C83" w14:textId="07AFACFA" w:rsidR="00326CA7" w:rsidRDefault="00326CA7" w:rsidP="00326CA7">
      <w:pPr>
        <w:pStyle w:val="a7"/>
        <w:ind w:firstLine="480"/>
      </w:pPr>
    </w:p>
    <w:p w14:paraId="7A514DFC" w14:textId="77777777" w:rsidR="00D61AFE" w:rsidRDefault="00D61AFE" w:rsidP="00326CA7">
      <w:pPr>
        <w:pStyle w:val="a7"/>
        <w:ind w:firstLine="480"/>
      </w:pPr>
    </w:p>
    <w:p w14:paraId="06A8759B" w14:textId="1EFD50A6" w:rsidR="00D61AFE" w:rsidRDefault="00D61AFE" w:rsidP="00326CA7">
      <w:pPr>
        <w:pStyle w:val="a7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2E887" wp14:editId="505CDDBA">
                <wp:simplePos x="0" y="0"/>
                <wp:positionH relativeFrom="margin">
                  <wp:posOffset>3094990</wp:posOffset>
                </wp:positionH>
                <wp:positionV relativeFrom="paragraph">
                  <wp:posOffset>9525</wp:posOffset>
                </wp:positionV>
                <wp:extent cx="2600325" cy="2000250"/>
                <wp:effectExtent l="0" t="0" r="952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00025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B303B" id="矩形 2" o:spid="_x0000_s1026" style="position:absolute;left:0;text-align:left;margin-left:243.7pt;margin-top:.75pt;width:204.75pt;height:15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EFEDD" wp14:editId="10E0D278">
                <wp:simplePos x="0" y="0"/>
                <wp:positionH relativeFrom="margin">
                  <wp:posOffset>123825</wp:posOffset>
                </wp:positionH>
                <wp:positionV relativeFrom="paragraph">
                  <wp:posOffset>9525</wp:posOffset>
                </wp:positionV>
                <wp:extent cx="2800350" cy="20574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05740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B804E" id="矩形 1" o:spid="_x0000_s1026" style="position:absolute;left:0;text-align:left;margin-left:9.75pt;margin-top:.75pt;width:220.5pt;height:16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313E78DB" w14:textId="3F723CA4" w:rsidR="00D61AFE" w:rsidRDefault="00D61AFE" w:rsidP="00326CA7">
      <w:pPr>
        <w:pStyle w:val="a7"/>
        <w:ind w:firstLine="480"/>
      </w:pPr>
    </w:p>
    <w:p w14:paraId="383B42DA" w14:textId="7E714902" w:rsidR="00326CA7" w:rsidRDefault="00326CA7" w:rsidP="00326CA7">
      <w:pPr>
        <w:pStyle w:val="a7"/>
        <w:ind w:firstLine="480"/>
      </w:pPr>
    </w:p>
    <w:p w14:paraId="43902C26" w14:textId="79F8E7CA" w:rsidR="00D61AFE" w:rsidRDefault="00D61AFE" w:rsidP="00326CA7">
      <w:pPr>
        <w:pStyle w:val="a7"/>
        <w:ind w:firstLine="480"/>
      </w:pPr>
    </w:p>
    <w:p w14:paraId="5CE11ADB" w14:textId="7221F27E" w:rsidR="00D61AFE" w:rsidRDefault="00D61AFE" w:rsidP="00326CA7">
      <w:pPr>
        <w:pStyle w:val="a7"/>
        <w:ind w:firstLine="480"/>
      </w:pPr>
    </w:p>
    <w:p w14:paraId="45AB5C3A" w14:textId="59FDED9E" w:rsidR="00D61AFE" w:rsidRDefault="00D61AFE" w:rsidP="00326CA7">
      <w:pPr>
        <w:pStyle w:val="a7"/>
        <w:ind w:firstLine="480"/>
      </w:pPr>
    </w:p>
    <w:p w14:paraId="7D91AA59" w14:textId="0B216785" w:rsidR="00D61AFE" w:rsidRDefault="00D61AFE" w:rsidP="00326CA7">
      <w:pPr>
        <w:pStyle w:val="a7"/>
        <w:ind w:firstLine="480"/>
      </w:pPr>
    </w:p>
    <w:p w14:paraId="561D3D15" w14:textId="3ABD3009" w:rsidR="00D61AFE" w:rsidRDefault="00D61AFE" w:rsidP="00326CA7">
      <w:pPr>
        <w:pStyle w:val="a7"/>
        <w:ind w:firstLine="480"/>
      </w:pPr>
    </w:p>
    <w:p w14:paraId="06E8A835" w14:textId="613CB278" w:rsidR="00D61AFE" w:rsidRDefault="00D61AFE" w:rsidP="00326CA7">
      <w:pPr>
        <w:pStyle w:val="a7"/>
        <w:ind w:firstLine="480"/>
      </w:pPr>
    </w:p>
    <w:p w14:paraId="099408DF" w14:textId="331B5AF4" w:rsidR="00D61AFE" w:rsidRDefault="00D61AFE" w:rsidP="00326CA7">
      <w:pPr>
        <w:pStyle w:val="a7"/>
        <w:ind w:firstLine="480"/>
      </w:pPr>
      <w:r>
        <w:rPr>
          <w:rFonts w:hint="eastAsia"/>
        </w:rPr>
        <w:t>从这几张图片可以看出，一开始随着训练的进行，再训练集和测试集上的损失都在减小，随着不断的迭代，训练集的</w:t>
      </w:r>
      <w:r>
        <w:rPr>
          <w:rFonts w:hint="eastAsia"/>
        </w:rPr>
        <w:t>loss</w:t>
      </w:r>
      <w:r>
        <w:rPr>
          <w:rFonts w:hint="eastAsia"/>
        </w:rPr>
        <w:t>还在减小，而测试集的</w:t>
      </w:r>
      <w:r>
        <w:rPr>
          <w:rFonts w:hint="eastAsia"/>
        </w:rPr>
        <w:t>loss</w:t>
      </w:r>
      <w:r>
        <w:rPr>
          <w:rFonts w:hint="eastAsia"/>
        </w:rPr>
        <w:t>开始增大，说明了</w:t>
      </w:r>
      <w:r>
        <w:rPr>
          <w:rFonts w:hint="eastAsia"/>
        </w:rPr>
        <w:t>model</w:t>
      </w:r>
      <w:r>
        <w:rPr>
          <w:rFonts w:hint="eastAsia"/>
        </w:rPr>
        <w:t>开始过拟合。</w:t>
      </w:r>
    </w:p>
    <w:p w14:paraId="1F4304BF" w14:textId="77777777" w:rsidR="00D61AFE" w:rsidRDefault="00D61AFE" w:rsidP="00326CA7">
      <w:pPr>
        <w:pStyle w:val="a7"/>
        <w:ind w:firstLine="480"/>
      </w:pPr>
      <w:r>
        <w:rPr>
          <w:rFonts w:hint="eastAsia"/>
        </w:rPr>
        <w:t>而这里对训练集和测试即大小的相对关系做出解释：</w:t>
      </w:r>
    </w:p>
    <w:p w14:paraId="0B806A6D" w14:textId="3F0A1F9D" w:rsidR="00D61AFE" w:rsidRDefault="00D61AFE" w:rsidP="00326CA7">
      <w:pPr>
        <w:pStyle w:val="a7"/>
        <w:ind w:firstLine="480"/>
        <w:rPr>
          <w:rFonts w:hint="eastAsia"/>
        </w:rPr>
      </w:pPr>
      <w:r>
        <w:rPr>
          <w:rFonts w:hint="eastAsia"/>
        </w:rPr>
        <w:t>首先，二者的大小关系由于</w:t>
      </w:r>
      <w:r>
        <w:rPr>
          <w:rFonts w:hint="eastAsia"/>
        </w:rPr>
        <w:t>loss</w:t>
      </w:r>
      <w:r>
        <w:rPr>
          <w:rFonts w:hint="eastAsia"/>
        </w:rPr>
        <w:t>计算的先后问题没有呈现出测试集大于训练集的情况，即每次先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计算训练</w:t>
      </w:r>
      <w:r>
        <w:rPr>
          <w:rFonts w:hint="eastAsia"/>
        </w:rPr>
        <w:t>loss</w:t>
      </w:r>
      <w:r>
        <w:rPr>
          <w:rFonts w:hint="eastAsia"/>
        </w:rPr>
        <w:t>，反向传播后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测试集</w:t>
      </w:r>
      <w:r>
        <w:rPr>
          <w:rFonts w:hint="eastAsia"/>
        </w:rPr>
        <w:t>loss</w:t>
      </w:r>
      <w:r>
        <w:rPr>
          <w:rFonts w:hint="eastAsia"/>
        </w:rPr>
        <w:t>。</w:t>
      </w:r>
      <w:r>
        <w:rPr>
          <w:rStyle w:val="af3"/>
        </w:rPr>
        <w:footnoteReference w:id="2"/>
      </w:r>
    </w:p>
    <w:p w14:paraId="321AF1A6" w14:textId="1428A899" w:rsidR="00D61AFE" w:rsidRDefault="00D61AFE" w:rsidP="00326CA7">
      <w:pPr>
        <w:pStyle w:val="a7"/>
        <w:ind w:firstLine="480"/>
      </w:pPr>
      <w:r>
        <w:rPr>
          <w:rFonts w:hint="eastAsia"/>
        </w:rPr>
        <w:t>其次，</w:t>
      </w:r>
      <w:proofErr w:type="gramStart"/>
      <w:r>
        <w:rPr>
          <w:rFonts w:hint="eastAsia"/>
        </w:rPr>
        <w:t>再本数据</w:t>
      </w:r>
      <w:proofErr w:type="gramEnd"/>
      <w:r>
        <w:rPr>
          <w:rFonts w:hint="eastAsia"/>
        </w:rPr>
        <w:t>集中由于数据</w:t>
      </w:r>
      <w:proofErr w:type="gramStart"/>
      <w:r>
        <w:rPr>
          <w:rFonts w:hint="eastAsia"/>
        </w:rPr>
        <w:t>集比较</w:t>
      </w:r>
      <w:proofErr w:type="gramEnd"/>
      <w:r>
        <w:rPr>
          <w:rFonts w:hint="eastAsia"/>
        </w:rPr>
        <w:t>简单，所以本身测试集和训练集的</w:t>
      </w:r>
      <w:r>
        <w:rPr>
          <w:rFonts w:hint="eastAsia"/>
        </w:rPr>
        <w:t>loss</w:t>
      </w:r>
      <w:r>
        <w:rPr>
          <w:rFonts w:hint="eastAsia"/>
        </w:rPr>
        <w:lastRenderedPageBreak/>
        <w:t>相差不大，所以主要受上面</w:t>
      </w:r>
      <w:r w:rsidR="007854A6">
        <w:rPr>
          <w:rFonts w:hint="eastAsia"/>
        </w:rPr>
        <w:t>的影响很大。</w:t>
      </w:r>
    </w:p>
    <w:p w14:paraId="5F7C690A" w14:textId="47439EA7" w:rsidR="00065A27" w:rsidRDefault="00065A27" w:rsidP="00326CA7">
      <w:pPr>
        <w:pStyle w:val="a7"/>
        <w:ind w:firstLine="48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6C5835" wp14:editId="555FB6FD">
            <wp:simplePos x="0" y="0"/>
            <wp:positionH relativeFrom="column">
              <wp:posOffset>228600</wp:posOffset>
            </wp:positionH>
            <wp:positionV relativeFrom="paragraph">
              <wp:posOffset>288925</wp:posOffset>
            </wp:positionV>
            <wp:extent cx="3390476" cy="2390476"/>
            <wp:effectExtent l="0" t="0" r="63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最后编写了一个程序计算了</w:t>
      </w:r>
      <w:r>
        <w:rPr>
          <w:rFonts w:hint="eastAsia"/>
        </w:rPr>
        <w:t>model</w:t>
      </w:r>
      <w:r>
        <w:rPr>
          <w:rFonts w:hint="eastAsia"/>
        </w:rPr>
        <w:t>在测试集</w:t>
      </w:r>
      <w:proofErr w:type="gramStart"/>
      <w:r>
        <w:rPr>
          <w:rFonts w:hint="eastAsia"/>
        </w:rPr>
        <w:t>熵预测</w:t>
      </w:r>
      <w:proofErr w:type="gramEnd"/>
      <w:r>
        <w:rPr>
          <w:rFonts w:hint="eastAsia"/>
        </w:rPr>
        <w:t>的准确率：</w:t>
      </w:r>
    </w:p>
    <w:p w14:paraId="7F3ACAEE" w14:textId="36530022" w:rsidR="00065A27" w:rsidRDefault="00065A27" w:rsidP="00326CA7">
      <w:pPr>
        <w:pStyle w:val="a7"/>
        <w:ind w:firstLine="480"/>
      </w:pPr>
      <w:r>
        <w:rPr>
          <w:rFonts w:hint="eastAsia"/>
        </w:rPr>
        <w:t>使用的是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_</w:t>
      </w:r>
      <w:r>
        <w:t>model.pt</w:t>
      </w:r>
      <w:r>
        <w:rPr>
          <w:rFonts w:hint="eastAsia"/>
        </w:rPr>
        <w:t>这个模型，在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个样本中预测，列出了其中被误判的几个样本，同时计算得到准确率为</w:t>
      </w:r>
      <w:r>
        <w:rPr>
          <w:rFonts w:hint="eastAsia"/>
        </w:rPr>
        <w:t>9</w:t>
      </w:r>
      <w:r>
        <w:t>9%</w:t>
      </w:r>
      <w:r>
        <w:rPr>
          <w:rFonts w:hint="eastAsia"/>
        </w:rPr>
        <w:t>，可见对于简单数据集，使用简单的卷积神经网络已经足够应付相应任务了。</w:t>
      </w:r>
    </w:p>
    <w:p w14:paraId="2938EDEC" w14:textId="487942B3" w:rsidR="00472019" w:rsidRDefault="00472019" w:rsidP="00472019">
      <w:pPr>
        <w:pStyle w:val="a0"/>
        <w:spacing w:before="312" w:after="312"/>
        <w:rPr>
          <w:rFonts w:hint="eastAsia"/>
        </w:rPr>
      </w:pPr>
      <w:bookmarkStart w:id="14" w:name="_Toc169292312"/>
      <w:r>
        <w:rPr>
          <w:rFonts w:hint="eastAsia"/>
        </w:rPr>
        <w:t>深层残差网络（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）</w:t>
      </w:r>
      <w:bookmarkEnd w:id="14"/>
    </w:p>
    <w:p w14:paraId="5AC4324E" w14:textId="77777777" w:rsidR="00472019" w:rsidRDefault="00472019" w:rsidP="00472019">
      <w:pPr>
        <w:pStyle w:val="a1"/>
        <w:spacing w:before="156" w:after="156"/>
      </w:pPr>
      <w:bookmarkStart w:id="15" w:name="_Toc169292313"/>
      <w:r>
        <w:rPr>
          <w:rFonts w:hint="eastAsia"/>
        </w:rPr>
        <w:t>模型架构</w:t>
      </w:r>
      <w:bookmarkEnd w:id="15"/>
    </w:p>
    <w:p w14:paraId="33CABDB2" w14:textId="77777777" w:rsidR="00472019" w:rsidRDefault="00472019" w:rsidP="00472019">
      <w:pPr>
        <w:pStyle w:val="a7"/>
        <w:ind w:firstLine="480"/>
      </w:pPr>
      <w:r>
        <w:t>Input shape: [1, 28, 28]</w:t>
      </w:r>
    </w:p>
    <w:p w14:paraId="03DC1A9A" w14:textId="77777777" w:rsidR="00472019" w:rsidRDefault="00472019" w:rsidP="00472019">
      <w:pPr>
        <w:pStyle w:val="a7"/>
        <w:ind w:firstLine="480"/>
      </w:pPr>
    </w:p>
    <w:p w14:paraId="2DF53D9E" w14:textId="3C1090E8" w:rsidR="00472019" w:rsidRDefault="00472019" w:rsidP="00472019">
      <w:pPr>
        <w:pStyle w:val="a7"/>
        <w:ind w:firstLine="480"/>
      </w:pPr>
      <w:r>
        <w:rPr>
          <w:rFonts w:hint="eastAsia"/>
        </w:rPr>
        <w:t>卷积</w:t>
      </w:r>
      <w:r>
        <w:rPr>
          <w:rFonts w:hint="eastAsia"/>
        </w:rPr>
        <w:t>:</w:t>
      </w:r>
      <w:r>
        <w:t xml:space="preserve"> </w:t>
      </w:r>
      <w:proofErr w:type="spellStart"/>
      <w:r>
        <w:t>out_channel</w:t>
      </w:r>
      <w:proofErr w:type="spellEnd"/>
      <w:r>
        <w:t xml:space="preserve"> = </w:t>
      </w:r>
      <w:r>
        <w:t>32</w:t>
      </w:r>
      <w:r>
        <w:t xml:space="preserve">, </w:t>
      </w:r>
      <w:proofErr w:type="spellStart"/>
      <w:r>
        <w:t>kernel_size</w:t>
      </w:r>
      <w:proofErr w:type="spellEnd"/>
      <w:r>
        <w:t xml:space="preserve"> = </w:t>
      </w:r>
      <w:r>
        <w:t>3</w:t>
      </w:r>
      <w:r>
        <w:t xml:space="preserve">, padding = 1  </w:t>
      </w:r>
      <w:r>
        <w:sym w:font="Wingdings" w:char="F0E0"/>
      </w:r>
      <w:r>
        <w:t xml:space="preserve"> shape: [</w:t>
      </w:r>
      <w:r>
        <w:t>32</w:t>
      </w:r>
      <w:r>
        <w:t>, 28, 28]</w:t>
      </w:r>
    </w:p>
    <w:p w14:paraId="3449AEAA" w14:textId="281B96FC" w:rsidR="00472019" w:rsidRDefault="00472019" w:rsidP="00472019">
      <w:pPr>
        <w:pStyle w:val="a7"/>
        <w:ind w:firstLine="480"/>
      </w:pPr>
      <w:r>
        <w:rPr>
          <w:rFonts w:hint="eastAsia"/>
        </w:rPr>
        <w:t>激活函数</w:t>
      </w:r>
      <w:r>
        <w:t xml:space="preserve">: </w:t>
      </w:r>
      <w:proofErr w:type="spellStart"/>
      <w:r>
        <w:t>R</w:t>
      </w:r>
      <w:r>
        <w:rPr>
          <w:rFonts w:hint="eastAsia"/>
        </w:rPr>
        <w:t>eLU</w:t>
      </w:r>
      <w:proofErr w:type="spellEnd"/>
      <w:r w:rsidR="00366170">
        <w:rPr>
          <w:rStyle w:val="af3"/>
        </w:rPr>
        <w:footnoteReference w:id="3"/>
      </w:r>
    </w:p>
    <w:p w14:paraId="09BE888D" w14:textId="3AD27D0C" w:rsidR="00472019" w:rsidRDefault="00472019" w:rsidP="00472019">
      <w:pPr>
        <w:pStyle w:val="a7"/>
        <w:ind w:firstLine="480"/>
      </w:pPr>
      <w:proofErr w:type="gramStart"/>
      <w:r>
        <w:rPr>
          <w:rFonts w:hint="eastAsia"/>
        </w:rPr>
        <w:t>最大池化</w:t>
      </w:r>
      <w:proofErr w:type="gramEnd"/>
      <w:r>
        <w:rPr>
          <w:rFonts w:hint="eastAsia"/>
        </w:rPr>
        <w:t>:</w:t>
      </w:r>
      <w:r>
        <w:t xml:space="preserve"> </w:t>
      </w:r>
      <w:proofErr w:type="spellStart"/>
      <w:r>
        <w:t>kernel_size</w:t>
      </w:r>
      <w:proofErr w:type="spellEnd"/>
      <w:r>
        <w:t xml:space="preserve"> = 2  </w:t>
      </w:r>
      <w:r>
        <w:sym w:font="Wingdings" w:char="F0E0"/>
      </w:r>
      <w:r>
        <w:t xml:space="preserve"> </w:t>
      </w:r>
      <w:r>
        <w:rPr>
          <w:rFonts w:hint="eastAsia"/>
        </w:rPr>
        <w:t>shape</w:t>
      </w:r>
      <w:r>
        <w:t>: [</w:t>
      </w:r>
      <w:r>
        <w:t>32</w:t>
      </w:r>
      <w:r>
        <w:t>, 13, 13]</w:t>
      </w:r>
    </w:p>
    <w:p w14:paraId="6D894610" w14:textId="77777777" w:rsidR="00472019" w:rsidRDefault="00472019" w:rsidP="00472019">
      <w:pPr>
        <w:pStyle w:val="a7"/>
        <w:ind w:firstLine="480"/>
      </w:pPr>
    </w:p>
    <w:p w14:paraId="39164C50" w14:textId="6B892174" w:rsidR="00472019" w:rsidRDefault="00472019" w:rsidP="00472019">
      <w:pPr>
        <w:pStyle w:val="a7"/>
        <w:ind w:firstLine="480"/>
      </w:pP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块（</w:t>
      </w:r>
      <w:proofErr w:type="spellStart"/>
      <w:r>
        <w:rPr>
          <w:rFonts w:hint="eastAsia"/>
        </w:rPr>
        <w:t>ResNet</w:t>
      </w:r>
      <w:proofErr w:type="spellEnd"/>
      <w:r>
        <w:t xml:space="preserve"> B</w:t>
      </w:r>
      <w:r>
        <w:rPr>
          <w:rFonts w:hint="eastAsia"/>
        </w:rPr>
        <w:t>lock</w:t>
      </w:r>
      <w:r>
        <w:rPr>
          <w:rFonts w:hint="eastAsia"/>
        </w:rPr>
        <w:t>）</w:t>
      </w:r>
      <w:r w:rsidR="00366170">
        <w:rPr>
          <w:rStyle w:val="af3"/>
        </w:rPr>
        <w:footnoteReference w:id="4"/>
      </w:r>
    </w:p>
    <w:p w14:paraId="226BDB34" w14:textId="1FB103B8" w:rsidR="00472019" w:rsidRDefault="00472019" w:rsidP="00472019">
      <w:pPr>
        <w:pStyle w:val="a7"/>
        <w:ind w:firstLine="4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x</w:t>
      </w:r>
    </w:p>
    <w:p w14:paraId="58FEE52F" w14:textId="057E8F71" w:rsidR="00472019" w:rsidRDefault="00472019" w:rsidP="00472019">
      <w:pPr>
        <w:pStyle w:val="a7"/>
        <w:ind w:firstLine="480"/>
      </w:pPr>
      <w:r>
        <w:rPr>
          <w:rFonts w:hint="eastAsia"/>
        </w:rPr>
        <w:t>卷积</w:t>
      </w:r>
      <w:r>
        <w:rPr>
          <w:rFonts w:hint="eastAsia"/>
        </w:rPr>
        <w:t>:</w:t>
      </w:r>
      <w:r>
        <w:t xml:space="preserve"> </w:t>
      </w:r>
      <w:proofErr w:type="spellStart"/>
      <w:r>
        <w:t>out_channel</w:t>
      </w:r>
      <w:proofErr w:type="spellEnd"/>
      <w:r>
        <w:t xml:space="preserve"> = 32, </w:t>
      </w:r>
      <w:proofErr w:type="spellStart"/>
      <w:r>
        <w:t>kernel_size</w:t>
      </w:r>
      <w:proofErr w:type="spellEnd"/>
      <w:r>
        <w:t xml:space="preserve"> = 3, padding = 1  </w:t>
      </w:r>
      <w:r>
        <w:sym w:font="Wingdings" w:char="F0E0"/>
      </w:r>
      <w:r>
        <w:t xml:space="preserve"> shape: [32, 28, 28]</w:t>
      </w:r>
    </w:p>
    <w:p w14:paraId="635190A8" w14:textId="7AAC687F" w:rsidR="00366170" w:rsidRDefault="00366170" w:rsidP="00472019">
      <w:pPr>
        <w:pStyle w:val="a7"/>
        <w:ind w:firstLine="480"/>
      </w:pPr>
      <w:r>
        <w:rPr>
          <w:rFonts w:hint="eastAsia"/>
        </w:rPr>
        <w:t>批量归一化</w:t>
      </w:r>
    </w:p>
    <w:p w14:paraId="45AB13AA" w14:textId="06F87622" w:rsidR="00472019" w:rsidRDefault="00472019" w:rsidP="00472019">
      <w:pPr>
        <w:pStyle w:val="a7"/>
        <w:ind w:firstLine="480"/>
        <w:rPr>
          <w:rFonts w:hint="eastAsia"/>
        </w:rPr>
      </w:pPr>
      <w:r>
        <w:rPr>
          <w:rFonts w:hint="eastAsia"/>
        </w:rPr>
        <w:t>激活函数</w:t>
      </w:r>
      <w:r>
        <w:t xml:space="preserve">: </w:t>
      </w:r>
      <w:proofErr w:type="spellStart"/>
      <w:r>
        <w:t>R</w:t>
      </w:r>
      <w:r>
        <w:rPr>
          <w:rFonts w:hint="eastAsia"/>
        </w:rPr>
        <w:t>eLU</w:t>
      </w:r>
      <w:proofErr w:type="spellEnd"/>
      <w:r>
        <w:t xml:space="preserve">  </w:t>
      </w:r>
      <w:r>
        <w:sym w:font="Wingdings" w:char="F0E0"/>
      </w:r>
      <w:r>
        <w:t xml:space="preserve">  </w:t>
      </w:r>
      <w:r>
        <w:rPr>
          <w:rFonts w:hint="eastAsia"/>
        </w:rPr>
        <w:t>输出：</w:t>
      </w:r>
      <w:r>
        <w:rPr>
          <w:rFonts w:hint="eastAsia"/>
        </w:rPr>
        <w:t>out</w:t>
      </w:r>
    </w:p>
    <w:p w14:paraId="545A7921" w14:textId="6316E4C2" w:rsidR="00472019" w:rsidRDefault="00472019" w:rsidP="00472019">
      <w:pPr>
        <w:pStyle w:val="a7"/>
        <w:ind w:firstLine="480"/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x</w:t>
      </w:r>
      <w:r>
        <w:t xml:space="preserve"> + </w:t>
      </w:r>
      <w:r>
        <w:rPr>
          <w:rFonts w:hint="eastAsia"/>
        </w:rPr>
        <w:t>out</w:t>
      </w:r>
    </w:p>
    <w:p w14:paraId="277A74DA" w14:textId="0052D2FA" w:rsidR="00472019" w:rsidRDefault="00472019" w:rsidP="00472019">
      <w:pPr>
        <w:pStyle w:val="a7"/>
        <w:ind w:firstLine="480"/>
      </w:pPr>
    </w:p>
    <w:p w14:paraId="047474E6" w14:textId="0387D303" w:rsidR="00472019" w:rsidRDefault="00472019" w:rsidP="00472019">
      <w:pPr>
        <w:pStyle w:val="a7"/>
        <w:ind w:firstLine="480"/>
      </w:pPr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中这个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块重复了</w:t>
      </w:r>
      <w:r>
        <w:t>20</w:t>
      </w:r>
      <w:r>
        <w:rPr>
          <w:rFonts w:hint="eastAsia"/>
        </w:rPr>
        <w:t>次，一次构建了一个深度的卷积神经</w:t>
      </w:r>
      <w:r>
        <w:rPr>
          <w:rFonts w:hint="eastAsia"/>
        </w:rPr>
        <w:lastRenderedPageBreak/>
        <w:t>网络</w:t>
      </w:r>
    </w:p>
    <w:p w14:paraId="38231F56" w14:textId="77777777" w:rsidR="00472019" w:rsidRDefault="00472019" w:rsidP="00472019">
      <w:pPr>
        <w:pStyle w:val="a7"/>
        <w:ind w:firstLine="480"/>
        <w:rPr>
          <w:rFonts w:hint="eastAsia"/>
        </w:rPr>
      </w:pPr>
    </w:p>
    <w:p w14:paraId="237B1763" w14:textId="1C524ED6" w:rsidR="00472019" w:rsidRDefault="00366170" w:rsidP="00366170">
      <w:pPr>
        <w:pStyle w:val="a7"/>
        <w:ind w:firstLine="480"/>
      </w:pPr>
      <w:proofErr w:type="gramStart"/>
      <w:r>
        <w:rPr>
          <w:rFonts w:hint="eastAsia"/>
        </w:rPr>
        <w:t>最大池化</w:t>
      </w:r>
      <w:proofErr w:type="gramEnd"/>
      <w:r>
        <w:rPr>
          <w:rFonts w:hint="eastAsia"/>
        </w:rPr>
        <w:t>:</w:t>
      </w:r>
      <w:r>
        <w:t xml:space="preserve"> </w:t>
      </w:r>
      <w:proofErr w:type="spellStart"/>
      <w:r>
        <w:t>kernel_size</w:t>
      </w:r>
      <w:proofErr w:type="spellEnd"/>
      <w:r>
        <w:t xml:space="preserve"> = 2  </w:t>
      </w:r>
      <w:r>
        <w:sym w:font="Wingdings" w:char="F0E0"/>
      </w:r>
      <w:r>
        <w:t xml:space="preserve"> </w:t>
      </w:r>
      <w:r>
        <w:rPr>
          <w:rFonts w:hint="eastAsia"/>
        </w:rPr>
        <w:t>shape</w:t>
      </w:r>
      <w:r>
        <w:t xml:space="preserve">: [32, </w:t>
      </w:r>
      <w:r>
        <w:t>7</w:t>
      </w:r>
      <w:r>
        <w:t xml:space="preserve">, </w:t>
      </w:r>
      <w:r>
        <w:t>7</w:t>
      </w:r>
      <w:r>
        <w:t>]</w:t>
      </w:r>
    </w:p>
    <w:p w14:paraId="1272FB5F" w14:textId="046A95EB" w:rsidR="00366170" w:rsidRDefault="00366170" w:rsidP="00366170">
      <w:pPr>
        <w:pStyle w:val="a7"/>
        <w:ind w:firstLine="480"/>
        <w:rPr>
          <w:rFonts w:hint="eastAsia"/>
        </w:rPr>
      </w:pPr>
    </w:p>
    <w:p w14:paraId="443CEDE2" w14:textId="7E8B28DE" w:rsidR="00472019" w:rsidRDefault="00472019" w:rsidP="00472019">
      <w:pPr>
        <w:pStyle w:val="a7"/>
        <w:ind w:firstLine="480"/>
      </w:pPr>
      <w:r>
        <w:rPr>
          <w:rFonts w:hint="eastAsia"/>
        </w:rPr>
        <w:t>（全连接层）展开</w:t>
      </w:r>
    </w:p>
    <w:p w14:paraId="707EC46D" w14:textId="6AE55334" w:rsidR="00472019" w:rsidRDefault="00472019" w:rsidP="00472019">
      <w:pPr>
        <w:pStyle w:val="a7"/>
        <w:ind w:firstLine="480"/>
      </w:pPr>
      <w:r>
        <w:rPr>
          <w:rFonts w:hint="eastAsia"/>
        </w:rPr>
        <w:t>线性层</w:t>
      </w:r>
      <w:r>
        <w:t xml:space="preserve">: </w:t>
      </w:r>
      <w:proofErr w:type="spellStart"/>
      <w:r>
        <w:t>in_futures</w:t>
      </w:r>
      <w:proofErr w:type="spellEnd"/>
      <w:r>
        <w:t xml:space="preserve">: </w:t>
      </w:r>
      <w:r w:rsidR="00366170">
        <w:t>32</w:t>
      </w:r>
      <w:r>
        <w:t xml:space="preserve"> * </w:t>
      </w:r>
      <w:r w:rsidR="00366170">
        <w:t>7</w:t>
      </w:r>
      <w:r>
        <w:t xml:space="preserve"> * </w:t>
      </w:r>
      <w:proofErr w:type="gramStart"/>
      <w:r w:rsidR="00366170">
        <w:t>7</w:t>
      </w:r>
      <w:r>
        <w:t>,  out</w:t>
      </w:r>
      <w:proofErr w:type="gramEnd"/>
      <w:r>
        <w:t>_features:128</w:t>
      </w:r>
    </w:p>
    <w:p w14:paraId="4A4274D2" w14:textId="1F198F2C" w:rsidR="00472019" w:rsidRDefault="00472019" w:rsidP="00472019">
      <w:pPr>
        <w:pStyle w:val="a7"/>
        <w:ind w:firstLine="480"/>
      </w:pPr>
      <w:r>
        <w:rPr>
          <w:rFonts w:hint="eastAsia"/>
        </w:rPr>
        <w:t>激活函数</w:t>
      </w:r>
      <w:r>
        <w:t xml:space="preserve">: </w:t>
      </w:r>
      <w:proofErr w:type="spellStart"/>
      <w:r w:rsidR="00366170">
        <w:t>R</w:t>
      </w:r>
      <w:r w:rsidR="00366170">
        <w:rPr>
          <w:rFonts w:hint="eastAsia"/>
        </w:rPr>
        <w:t>eL</w:t>
      </w:r>
      <w:r w:rsidR="00366170">
        <w:t>U</w:t>
      </w:r>
      <w:proofErr w:type="spellEnd"/>
    </w:p>
    <w:p w14:paraId="7288736E" w14:textId="3F94AE0D" w:rsidR="00472019" w:rsidRDefault="00472019" w:rsidP="00472019">
      <w:pPr>
        <w:pStyle w:val="a7"/>
        <w:ind w:firstLine="480"/>
      </w:pPr>
      <w:r>
        <w:rPr>
          <w:rFonts w:hint="eastAsia"/>
        </w:rPr>
        <w:t>线性层</w:t>
      </w:r>
      <w:r>
        <w:t xml:space="preserve">: </w:t>
      </w:r>
      <w:proofErr w:type="spellStart"/>
      <w:r>
        <w:t>in_futures</w:t>
      </w:r>
      <w:proofErr w:type="spellEnd"/>
      <w:r>
        <w:t xml:space="preserve">: </w:t>
      </w:r>
      <w:proofErr w:type="gramStart"/>
      <w:r>
        <w:t>128,  out</w:t>
      </w:r>
      <w:proofErr w:type="gramEnd"/>
      <w:r>
        <w:t>_features:10</w:t>
      </w:r>
    </w:p>
    <w:p w14:paraId="1C20C07C" w14:textId="609AA599" w:rsidR="00D61AFE" w:rsidRDefault="00366170" w:rsidP="00366170">
      <w:pPr>
        <w:pStyle w:val="a1"/>
        <w:spacing w:before="156" w:after="156"/>
      </w:pPr>
      <w:bookmarkStart w:id="16" w:name="_Toc169292314"/>
      <w:r>
        <w:rPr>
          <w:rFonts w:hint="eastAsia"/>
        </w:rPr>
        <w:t>训练方法</w:t>
      </w:r>
      <w:bookmarkEnd w:id="16"/>
    </w:p>
    <w:p w14:paraId="70EBB0EA" w14:textId="7B13A467" w:rsidR="00366170" w:rsidRDefault="00AB2E44" w:rsidP="00366170">
      <w:pPr>
        <w:pStyle w:val="a7"/>
        <w:ind w:firstLine="480"/>
      </w:pPr>
      <w:r>
        <w:rPr>
          <w:rFonts w:hint="eastAsia"/>
        </w:rPr>
        <w:t>这里的训练方法和第一张相同，仅将</w:t>
      </w:r>
      <w:r>
        <w:rPr>
          <w:rFonts w:hint="eastAsia"/>
        </w:rPr>
        <w:t>learning</w:t>
      </w:r>
      <w:r>
        <w:t xml:space="preserve"> rate</w:t>
      </w:r>
      <w:r>
        <w:rPr>
          <w:rFonts w:hint="eastAsia"/>
        </w:rPr>
        <w:t>改成了</w:t>
      </w:r>
      <w:r>
        <w:rPr>
          <w:rFonts w:hint="eastAsia"/>
        </w:rPr>
        <w:t>3</w:t>
      </w:r>
      <w:r>
        <w:t>e-3</w:t>
      </w:r>
      <w:r>
        <w:rPr>
          <w:rFonts w:hint="eastAsia"/>
        </w:rPr>
        <w:t>从而更小心的训练深层的神经网络。</w:t>
      </w:r>
    </w:p>
    <w:p w14:paraId="06AF4EF3" w14:textId="6EE0A20E" w:rsidR="00AB2E44" w:rsidRDefault="00A44583" w:rsidP="00AB2E44">
      <w:pPr>
        <w:pStyle w:val="a1"/>
        <w:spacing w:before="156" w:after="156"/>
      </w:pPr>
      <w:bookmarkStart w:id="17" w:name="_Toc169292315"/>
      <w:r>
        <w:rPr>
          <w:noProof/>
        </w:rPr>
        <w:drawing>
          <wp:anchor distT="0" distB="0" distL="114300" distR="114300" simplePos="0" relativeHeight="251672576" behindDoc="0" locked="0" layoutInCell="1" allowOverlap="1" wp14:anchorId="68715CBF" wp14:editId="31033CDB">
            <wp:simplePos x="0" y="0"/>
            <wp:positionH relativeFrom="margin">
              <wp:posOffset>2866390</wp:posOffset>
            </wp:positionH>
            <wp:positionV relativeFrom="paragraph">
              <wp:posOffset>3646805</wp:posOffset>
            </wp:positionV>
            <wp:extent cx="2959100" cy="221678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6DC33E7" wp14:editId="428CA322">
            <wp:simplePos x="0" y="0"/>
            <wp:positionH relativeFrom="column">
              <wp:posOffset>-248285</wp:posOffset>
            </wp:positionH>
            <wp:positionV relativeFrom="paragraph">
              <wp:posOffset>3634740</wp:posOffset>
            </wp:positionV>
            <wp:extent cx="2981325" cy="2232660"/>
            <wp:effectExtent l="0" t="0" r="952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EBF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67A30DD6" wp14:editId="6B864A89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4029075" cy="3018155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E44">
        <w:rPr>
          <w:rFonts w:hint="eastAsia"/>
        </w:rPr>
        <w:t>训练结果与讨论</w:t>
      </w:r>
      <w:bookmarkEnd w:id="17"/>
    </w:p>
    <w:p w14:paraId="310A58C0" w14:textId="0E7CF7D3" w:rsidR="00AB2E44" w:rsidRDefault="00A44583" w:rsidP="00AB2E44">
      <w:pPr>
        <w:pStyle w:val="a7"/>
        <w:ind w:firstLine="480"/>
      </w:pPr>
      <w:r>
        <w:rPr>
          <w:rFonts w:hint="eastAsia"/>
        </w:rPr>
        <w:lastRenderedPageBreak/>
        <w:t>其中蓝色线是训练集损失，黄色线是测试集损失。</w:t>
      </w: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4D56AD95" wp14:editId="7080F3D9">
            <wp:simplePos x="0" y="0"/>
            <wp:positionH relativeFrom="margin">
              <wp:posOffset>-161925</wp:posOffset>
            </wp:positionH>
            <wp:positionV relativeFrom="paragraph">
              <wp:posOffset>0</wp:posOffset>
            </wp:positionV>
            <wp:extent cx="3190875" cy="2390140"/>
            <wp:effectExtent l="0" t="0" r="952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0CC29F1" wp14:editId="448F1EF3">
            <wp:simplePos x="0" y="0"/>
            <wp:positionH relativeFrom="column">
              <wp:posOffset>2781300</wp:posOffset>
            </wp:positionH>
            <wp:positionV relativeFrom="paragraph">
              <wp:posOffset>0</wp:posOffset>
            </wp:positionV>
            <wp:extent cx="3203575" cy="240030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47607" w14:textId="62A86B07" w:rsidR="00A44583" w:rsidRDefault="00A44583" w:rsidP="00AB2E44">
      <w:pPr>
        <w:pStyle w:val="a7"/>
        <w:ind w:firstLine="480"/>
      </w:pPr>
      <w:r>
        <w:rPr>
          <w:rFonts w:hint="eastAsia"/>
        </w:rPr>
        <w:t>从中可以看见，模型在训练早期已经开始过拟合，但是从后面的曲线可以看出，似乎过拟合的趋势没有继续增大，而是保持了平稳。这可能是由于数据集的简单，只有一个颜色通道，从而在图片信息中不会学到过多的多余特征，从而导致了过拟合现象不明显，这种现象在第一个神经网络中也有发现。</w:t>
      </w:r>
    </w:p>
    <w:p w14:paraId="027B8A11" w14:textId="2D30AF66" w:rsidR="00A44583" w:rsidRDefault="00A44583" w:rsidP="00AB2E44">
      <w:pPr>
        <w:pStyle w:val="a7"/>
        <w:ind w:firstLine="48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94CB3FF" wp14:editId="49BCB50E">
            <wp:simplePos x="0" y="0"/>
            <wp:positionH relativeFrom="column">
              <wp:posOffset>257175</wp:posOffset>
            </wp:positionH>
            <wp:positionV relativeFrom="paragraph">
              <wp:posOffset>263525</wp:posOffset>
            </wp:positionV>
            <wp:extent cx="3619048" cy="2590476"/>
            <wp:effectExtent l="0" t="0" r="635" b="63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同时看一下模型在训练集下面的准确率：</w:t>
      </w:r>
    </w:p>
    <w:p w14:paraId="4820BBF7" w14:textId="4D2638E8" w:rsidR="00A44583" w:rsidRDefault="00A44583" w:rsidP="00AB2E44">
      <w:pPr>
        <w:pStyle w:val="a7"/>
        <w:ind w:firstLine="480"/>
      </w:pPr>
      <w:r>
        <w:rPr>
          <w:rFonts w:hint="eastAsia"/>
        </w:rPr>
        <w:t>使用的模型是</w:t>
      </w:r>
      <w:r>
        <w:rPr>
          <w:rFonts w:hint="eastAsia"/>
        </w:rPr>
        <w:t>2</w:t>
      </w:r>
      <w:r>
        <w:t>4</w:t>
      </w:r>
      <w:r>
        <w:t>0</w:t>
      </w:r>
      <w:r>
        <w:rPr>
          <w:rFonts w:hint="eastAsia"/>
        </w:rPr>
        <w:t>_</w:t>
      </w:r>
      <w:r>
        <w:rPr>
          <w:rFonts w:hint="eastAsia"/>
        </w:rPr>
        <w:t>deep_</w:t>
      </w:r>
      <w:r>
        <w:t>model.pt</w:t>
      </w:r>
      <w:r>
        <w:rPr>
          <w:rFonts w:hint="eastAsia"/>
        </w:rPr>
        <w:t>，可以发现</w:t>
      </w:r>
      <w:r w:rsidR="00EE2AD5">
        <w:rPr>
          <w:rFonts w:hint="eastAsia"/>
        </w:rPr>
        <w:t>他的准确率似乎不如第一个简单的神经网络模型，下面做出原因的总结</w:t>
      </w:r>
    </w:p>
    <w:p w14:paraId="4E61EBB4" w14:textId="5B484ECD" w:rsidR="00EE2AD5" w:rsidRDefault="00EE2AD5" w:rsidP="00EE2AD5">
      <w:pPr>
        <w:pStyle w:val="a0"/>
        <w:spacing w:before="312" w:after="312"/>
        <w:rPr>
          <w:rFonts w:hint="eastAsia"/>
        </w:rPr>
      </w:pPr>
      <w:bookmarkStart w:id="18" w:name="_Toc169292316"/>
      <w:r>
        <w:rPr>
          <w:rFonts w:hint="eastAsia"/>
        </w:rPr>
        <w:t>总结</w:t>
      </w:r>
      <w:bookmarkEnd w:id="18"/>
    </w:p>
    <w:p w14:paraId="2162034A" w14:textId="0C057EFF" w:rsidR="00D61AFE" w:rsidRDefault="00EE2AD5" w:rsidP="00326CA7">
      <w:pPr>
        <w:pStyle w:val="a7"/>
        <w:ind w:firstLine="480"/>
      </w:pPr>
      <w:r>
        <w:rPr>
          <w:rFonts w:hint="eastAsia"/>
        </w:rPr>
        <w:t>在上面的数据结果可以看出，似乎更深层次的神经网络的表现反而不好，有以下几点原因：</w:t>
      </w:r>
    </w:p>
    <w:p w14:paraId="49E5C71D" w14:textId="3264AD49" w:rsidR="00EE2AD5" w:rsidRDefault="00EE2AD5" w:rsidP="00EE2AD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深度的网络拥有太多的权重，去记忆那些图片中不重要的特征从而导致了过拟合。</w:t>
      </w:r>
    </w:p>
    <w:p w14:paraId="2428201D" w14:textId="5D0367DB" w:rsidR="00EE2AD5" w:rsidRDefault="00EE2AD5" w:rsidP="00EE2AD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本次数据集使用的是</w:t>
      </w:r>
      <w:r>
        <w:rPr>
          <w:rFonts w:hint="eastAsia"/>
        </w:rPr>
        <w:t>M</w:t>
      </w:r>
      <w:r>
        <w:t>NIST</w:t>
      </w:r>
      <w:r>
        <w:rPr>
          <w:rFonts w:hint="eastAsia"/>
        </w:rPr>
        <w:t>数据集，是一种比较简单的数据集，使用简单的神经网络已经能够很好的完成任务，而相对复杂的神经网络在简单数据集上可能更加容易导致过拟合。</w:t>
      </w:r>
    </w:p>
    <w:p w14:paraId="66B435DE" w14:textId="7FF67563" w:rsidR="00EE2AD5" w:rsidRDefault="00EE2AD5" w:rsidP="00EE2AD5">
      <w:pPr>
        <w:pStyle w:val="a7"/>
        <w:ind w:firstLineChars="0"/>
      </w:pPr>
      <w:r>
        <w:rPr>
          <w:rFonts w:hint="eastAsia"/>
        </w:rPr>
        <w:t>但总的来说，这两种神经网络在该数据集上的表现都很良好，并不需要过度的吹毛求疵，应当在更加复杂的数据集上去寻找这两种神经网络的优缺点。</w:t>
      </w:r>
    </w:p>
    <w:p w14:paraId="2D0244A9" w14:textId="63068F86" w:rsidR="00EE2AD5" w:rsidRPr="00A44583" w:rsidRDefault="00EE2AD5" w:rsidP="00EE2AD5">
      <w:pPr>
        <w:pStyle w:val="a7"/>
        <w:ind w:firstLineChars="0"/>
        <w:rPr>
          <w:rFonts w:hint="eastAsia"/>
        </w:rPr>
      </w:pPr>
      <w:r>
        <w:rPr>
          <w:rFonts w:hint="eastAsia"/>
        </w:rPr>
        <w:t>但可以肯定的是，能够使用简单的</w:t>
      </w:r>
      <w:r>
        <w:rPr>
          <w:rFonts w:hint="eastAsia"/>
        </w:rPr>
        <w:t>model</w:t>
      </w:r>
      <w:r w:rsidR="00BB06D2">
        <w:rPr>
          <w:rFonts w:hint="eastAsia"/>
        </w:rPr>
        <w:t>很好的</w:t>
      </w:r>
      <w:r>
        <w:rPr>
          <w:rFonts w:hint="eastAsia"/>
        </w:rPr>
        <w:t>实现相应的目的，没有过多必要使用过于复杂的模型，从而能够节约部署的简单性和算力。</w:t>
      </w:r>
    </w:p>
    <w:p w14:paraId="4B2569BD" w14:textId="2DDBA1B0" w:rsidR="00D61AFE" w:rsidRDefault="00D61AFE" w:rsidP="00326CA7">
      <w:pPr>
        <w:pStyle w:val="a7"/>
        <w:ind w:firstLine="480"/>
      </w:pPr>
    </w:p>
    <w:p w14:paraId="0BE048E8" w14:textId="17B83677" w:rsidR="00D61AFE" w:rsidRDefault="00D61AFE" w:rsidP="00326CA7">
      <w:pPr>
        <w:pStyle w:val="a7"/>
        <w:ind w:firstLine="480"/>
      </w:pPr>
    </w:p>
    <w:p w14:paraId="29E209AA" w14:textId="2FCFF5B9" w:rsidR="00D61AFE" w:rsidRDefault="00D61AFE" w:rsidP="00326CA7">
      <w:pPr>
        <w:pStyle w:val="a7"/>
        <w:ind w:firstLine="480"/>
      </w:pPr>
    </w:p>
    <w:p w14:paraId="72886CB3" w14:textId="5BDD0559" w:rsidR="00D61AFE" w:rsidRDefault="00D61AFE" w:rsidP="00326CA7">
      <w:pPr>
        <w:pStyle w:val="a7"/>
        <w:ind w:firstLine="480"/>
      </w:pPr>
    </w:p>
    <w:p w14:paraId="688235A4" w14:textId="593D227B" w:rsidR="00D61AFE" w:rsidRDefault="00D61AFE" w:rsidP="00326CA7">
      <w:pPr>
        <w:pStyle w:val="a7"/>
        <w:ind w:firstLine="480"/>
      </w:pPr>
    </w:p>
    <w:p w14:paraId="434DED5E" w14:textId="1F980026" w:rsidR="00D61AFE" w:rsidRDefault="00D61AFE" w:rsidP="00326CA7">
      <w:pPr>
        <w:pStyle w:val="a7"/>
        <w:ind w:firstLine="480"/>
      </w:pPr>
    </w:p>
    <w:p w14:paraId="254A72D8" w14:textId="3424956C" w:rsidR="00D61AFE" w:rsidRDefault="00D61AFE" w:rsidP="00326CA7">
      <w:pPr>
        <w:pStyle w:val="a7"/>
        <w:ind w:firstLine="480"/>
      </w:pPr>
    </w:p>
    <w:p w14:paraId="7A85189D" w14:textId="5F0E2AB5" w:rsidR="00D61AFE" w:rsidRDefault="00D61AFE" w:rsidP="00326CA7">
      <w:pPr>
        <w:pStyle w:val="a7"/>
        <w:ind w:firstLine="480"/>
      </w:pPr>
    </w:p>
    <w:p w14:paraId="3D893C58" w14:textId="54DCC699" w:rsidR="00D61AFE" w:rsidRDefault="00D61AFE" w:rsidP="00326CA7">
      <w:pPr>
        <w:pStyle w:val="a7"/>
        <w:ind w:firstLine="480"/>
      </w:pPr>
    </w:p>
    <w:p w14:paraId="34BBB220" w14:textId="1FAD4799" w:rsidR="00D61AFE" w:rsidRDefault="00D61AFE" w:rsidP="00326CA7">
      <w:pPr>
        <w:pStyle w:val="a7"/>
        <w:ind w:firstLine="480"/>
      </w:pPr>
    </w:p>
    <w:p w14:paraId="55A0877B" w14:textId="0A7A5DCB" w:rsidR="00D61AFE" w:rsidRDefault="00D61AFE" w:rsidP="00326CA7">
      <w:pPr>
        <w:pStyle w:val="a7"/>
        <w:ind w:firstLine="480"/>
      </w:pPr>
    </w:p>
    <w:p w14:paraId="136CDBA3" w14:textId="5232BA1B" w:rsidR="00D61AFE" w:rsidRDefault="00D61AFE" w:rsidP="00326CA7">
      <w:pPr>
        <w:pStyle w:val="a7"/>
        <w:ind w:firstLine="480"/>
      </w:pPr>
    </w:p>
    <w:p w14:paraId="7F1A78FE" w14:textId="39197C9C" w:rsidR="00BB06D2" w:rsidRDefault="00BB06D2" w:rsidP="00326CA7">
      <w:pPr>
        <w:pStyle w:val="a7"/>
        <w:ind w:firstLine="480"/>
      </w:pPr>
    </w:p>
    <w:p w14:paraId="21CE37D4" w14:textId="77777777" w:rsidR="00BB06D2" w:rsidRDefault="00BB06D2">
      <w:pPr>
        <w:widowControl/>
        <w:jc w:val="left"/>
        <w:rPr>
          <w:rFonts w:eastAsia="宋体"/>
          <w:sz w:val="24"/>
        </w:rPr>
      </w:pPr>
      <w:r>
        <w:br w:type="page"/>
      </w:r>
    </w:p>
    <w:p w14:paraId="257FF652" w14:textId="0EAC2836" w:rsidR="00D61AFE" w:rsidRDefault="00BB06D2" w:rsidP="00BB06D2">
      <w:pPr>
        <w:pStyle w:val="1"/>
        <w:spacing w:before="312" w:after="312"/>
      </w:pPr>
      <w:bookmarkStart w:id="19" w:name="_Toc169292317"/>
      <w:r>
        <w:rPr>
          <w:rFonts w:hint="eastAsia"/>
        </w:rPr>
        <w:lastRenderedPageBreak/>
        <w:t>参考书目</w:t>
      </w:r>
      <w:bookmarkEnd w:id="19"/>
    </w:p>
    <w:p w14:paraId="7D8F6659" w14:textId="4B1F9E5D" w:rsidR="00BB06D2" w:rsidRPr="00BB06D2" w:rsidRDefault="00BB06D2" w:rsidP="00BB06D2">
      <w:pPr>
        <w:pStyle w:val="a7"/>
        <w:ind w:firstLine="480"/>
        <w:rPr>
          <w:rFonts w:hint="eastAsia"/>
        </w:rPr>
      </w:pPr>
      <w:r>
        <w:rPr>
          <w:rFonts w:hint="eastAsia"/>
        </w:rPr>
        <w:t>E</w:t>
      </w:r>
      <w:r>
        <w:t>li Ste</w:t>
      </w:r>
      <w:r w:rsidR="00BF304D">
        <w:t xml:space="preserve">vens, Luca </w:t>
      </w:r>
      <w:proofErr w:type="spellStart"/>
      <w:r w:rsidR="00BF304D">
        <w:t>Antiga</w:t>
      </w:r>
      <w:proofErr w:type="spellEnd"/>
      <w:r w:rsidR="00BF304D">
        <w:t xml:space="preserve">, </w:t>
      </w:r>
      <w:proofErr w:type="spellStart"/>
      <w:r w:rsidR="00BF304D">
        <w:t>Tjomas</w:t>
      </w:r>
      <w:proofErr w:type="spellEnd"/>
      <w:r w:rsidR="00BF304D">
        <w:t xml:space="preserve"> </w:t>
      </w:r>
      <w:proofErr w:type="spellStart"/>
      <w:r w:rsidR="00BF304D">
        <w:t>Viehmann</w:t>
      </w:r>
      <w:proofErr w:type="spellEnd"/>
      <w:r w:rsidR="005A61CD">
        <w:rPr>
          <w:rFonts w:hint="eastAsia"/>
        </w:rPr>
        <w:t>,</w:t>
      </w:r>
      <w:r w:rsidR="005A61CD">
        <w:t xml:space="preserve"> </w:t>
      </w:r>
      <w:r w:rsidR="00BF304D">
        <w:rPr>
          <w:rFonts w:hint="eastAsia"/>
        </w:rPr>
        <w:t>《</w:t>
      </w:r>
      <w:proofErr w:type="spellStart"/>
      <w:r w:rsidR="00BF304D">
        <w:rPr>
          <w:rFonts w:hint="eastAsia"/>
        </w:rPr>
        <w:t>Py</w:t>
      </w:r>
      <w:r w:rsidR="00BF304D">
        <w:t>Torch</w:t>
      </w:r>
      <w:proofErr w:type="spellEnd"/>
      <w:r w:rsidR="00BF304D">
        <w:rPr>
          <w:rFonts w:hint="eastAsia"/>
        </w:rPr>
        <w:t>深度学习实战》</w:t>
      </w:r>
      <w:r w:rsidR="005A61CD">
        <w:rPr>
          <w:rFonts w:hint="eastAsia"/>
        </w:rPr>
        <w:t>,</w:t>
      </w:r>
      <w:r w:rsidR="005A61CD">
        <w:t xml:space="preserve"> </w:t>
      </w:r>
      <w:r w:rsidR="00BF304D">
        <w:rPr>
          <w:rFonts w:hint="eastAsia"/>
        </w:rPr>
        <w:t>人民邮电出版社</w:t>
      </w:r>
      <w:r w:rsidR="005A61CD">
        <w:rPr>
          <w:rFonts w:hint="eastAsia"/>
        </w:rPr>
        <w:t>,</w:t>
      </w:r>
      <w:r w:rsidR="005A61CD">
        <w:t xml:space="preserve"> </w:t>
      </w:r>
      <w:r w:rsidR="00BF304D">
        <w:t>2022</w:t>
      </w:r>
      <w:r w:rsidR="005A61CD">
        <w:t>.</w:t>
      </w:r>
    </w:p>
    <w:sectPr w:rsidR="00BB06D2" w:rsidRPr="00BB06D2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EF4F" w14:textId="77777777" w:rsidR="00124AA1" w:rsidRDefault="00124AA1" w:rsidP="00097B50">
      <w:r>
        <w:separator/>
      </w:r>
    </w:p>
  </w:endnote>
  <w:endnote w:type="continuationSeparator" w:id="0">
    <w:p w14:paraId="0C71AD1C" w14:textId="77777777" w:rsidR="00124AA1" w:rsidRDefault="00124AA1" w:rsidP="0009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A834" w14:textId="77777777" w:rsidR="00124AA1" w:rsidRDefault="00124AA1" w:rsidP="00097B50">
      <w:r>
        <w:separator/>
      </w:r>
    </w:p>
  </w:footnote>
  <w:footnote w:type="continuationSeparator" w:id="0">
    <w:p w14:paraId="6FD801C2" w14:textId="77777777" w:rsidR="00124AA1" w:rsidRDefault="00124AA1" w:rsidP="00097B50">
      <w:r>
        <w:continuationSeparator/>
      </w:r>
    </w:p>
  </w:footnote>
  <w:footnote w:id="1">
    <w:p w14:paraId="3C897EE3" w14:textId="7DBDE29A" w:rsidR="00CD2FF7" w:rsidRDefault="00CD2FF7">
      <w:pPr>
        <w:pStyle w:val="af1"/>
      </w:pPr>
      <w:r>
        <w:rPr>
          <w:rStyle w:val="af3"/>
        </w:rPr>
        <w:footnoteRef/>
      </w:r>
      <w:r>
        <w:t xml:space="preserve"> </w:t>
      </w:r>
      <w:r w:rsidRPr="00CD2FF7">
        <w:t xml:space="preserve"> MNIST 数据库是一个大型手写数字数据库(包含0~9</w:t>
      </w:r>
      <w:proofErr w:type="gramStart"/>
      <w:r w:rsidRPr="00CD2FF7">
        <w:t>十个</w:t>
      </w:r>
      <w:proofErr w:type="gramEnd"/>
      <w:r w:rsidRPr="00CD2FF7">
        <w:t xml:space="preserve">数字),包含 60,000 </w:t>
      </w:r>
      <w:proofErr w:type="gramStart"/>
      <w:r w:rsidRPr="00CD2FF7">
        <w:t>张训练</w:t>
      </w:r>
      <w:proofErr w:type="gramEnd"/>
      <w:r w:rsidRPr="00CD2FF7">
        <w:t>图像和 10,000 张测试图像</w:t>
      </w:r>
    </w:p>
  </w:footnote>
  <w:footnote w:id="2">
    <w:p w14:paraId="026BB1AA" w14:textId="7C988329" w:rsidR="00D61AFE" w:rsidRDefault="00D61AFE">
      <w:pPr>
        <w:pStyle w:val="af1"/>
        <w:rPr>
          <w:rFonts w:hint="eastAsia"/>
        </w:rPr>
      </w:pPr>
      <w:r>
        <w:rPr>
          <w:rStyle w:val="af3"/>
        </w:rPr>
        <w:footnoteRef/>
      </w:r>
      <w:r>
        <w:t xml:space="preserve"> </w:t>
      </w:r>
      <w:r>
        <w:rPr>
          <w:rFonts w:hint="eastAsia"/>
        </w:rPr>
        <w:t>这里是代码没有完善的原因，请见谅</w:t>
      </w:r>
    </w:p>
  </w:footnote>
  <w:footnote w:id="3">
    <w:p w14:paraId="457C085B" w14:textId="6FEE80D1" w:rsidR="00366170" w:rsidRDefault="00366170">
      <w:pPr>
        <w:pStyle w:val="af1"/>
        <w:rPr>
          <w:rFonts w:hint="eastAsia"/>
        </w:rPr>
      </w:pPr>
      <w:r>
        <w:rPr>
          <w:rStyle w:val="af3"/>
        </w:rPr>
        <w:footnoteRef/>
      </w:r>
      <w:r>
        <w:t xml:space="preserve"> </w:t>
      </w:r>
      <w:r>
        <w:rPr>
          <w:rFonts w:hint="eastAsia"/>
        </w:rPr>
        <w:t>为了model更好的处于激活函数的敏感区域，这里一开始model权重的随机化使用了均值为0方式。</w:t>
      </w:r>
    </w:p>
  </w:footnote>
  <w:footnote w:id="4">
    <w:p w14:paraId="06D55768" w14:textId="4A464980" w:rsidR="00366170" w:rsidRDefault="00366170">
      <w:pPr>
        <w:pStyle w:val="af1"/>
        <w:rPr>
          <w:rFonts w:hint="eastAsia"/>
        </w:rPr>
      </w:pPr>
      <w:r>
        <w:rPr>
          <w:rStyle w:val="af3"/>
        </w:rPr>
        <w:footnoteRef/>
      </w:r>
      <w:r>
        <w:t xml:space="preserve"> </w:t>
      </w:r>
      <w:r>
        <w:rPr>
          <w:rFonts w:hint="eastAsia"/>
        </w:rPr>
        <w:t>在每个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块中还加入了一个批量归一化的层，使得深度神经网络能够更好的收敛。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EE5"/>
    <w:multiLevelType w:val="multilevel"/>
    <w:tmpl w:val="1032ABA6"/>
    <w:styleLink w:val="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6002B50"/>
    <w:multiLevelType w:val="hybridMultilevel"/>
    <w:tmpl w:val="73A626C8"/>
    <w:lvl w:ilvl="0" w:tplc="F5FC47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8571438"/>
    <w:multiLevelType w:val="multilevel"/>
    <w:tmpl w:val="1032ABA6"/>
    <w:lvl w:ilvl="0">
      <w:start w:val="1"/>
      <w:numFmt w:val="chineseCountingThousand"/>
      <w:pStyle w:val="a0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2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B5771C6"/>
    <w:multiLevelType w:val="hybridMultilevel"/>
    <w:tmpl w:val="123AC2FC"/>
    <w:lvl w:ilvl="0" w:tplc="DD6E7F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9842A89"/>
    <w:multiLevelType w:val="multilevel"/>
    <w:tmpl w:val="1032ABA6"/>
    <w:numStyleLink w:val="a"/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BC"/>
    <w:rsid w:val="00065A27"/>
    <w:rsid w:val="000937DC"/>
    <w:rsid w:val="00097B50"/>
    <w:rsid w:val="00124AA1"/>
    <w:rsid w:val="00163E06"/>
    <w:rsid w:val="001E021A"/>
    <w:rsid w:val="00304ADC"/>
    <w:rsid w:val="00326CA7"/>
    <w:rsid w:val="00363795"/>
    <w:rsid w:val="00366170"/>
    <w:rsid w:val="003942F2"/>
    <w:rsid w:val="003D5753"/>
    <w:rsid w:val="003D7FE4"/>
    <w:rsid w:val="003E2329"/>
    <w:rsid w:val="003F4155"/>
    <w:rsid w:val="00472019"/>
    <w:rsid w:val="004E63F9"/>
    <w:rsid w:val="005232CC"/>
    <w:rsid w:val="00554FBC"/>
    <w:rsid w:val="005A61CD"/>
    <w:rsid w:val="00693413"/>
    <w:rsid w:val="007854A6"/>
    <w:rsid w:val="00793151"/>
    <w:rsid w:val="00832855"/>
    <w:rsid w:val="00843CCA"/>
    <w:rsid w:val="00866598"/>
    <w:rsid w:val="008C031D"/>
    <w:rsid w:val="009D3AE4"/>
    <w:rsid w:val="00A31E2B"/>
    <w:rsid w:val="00A44583"/>
    <w:rsid w:val="00AB2E44"/>
    <w:rsid w:val="00AF734B"/>
    <w:rsid w:val="00B50FA6"/>
    <w:rsid w:val="00BB06D2"/>
    <w:rsid w:val="00BC4901"/>
    <w:rsid w:val="00BF304D"/>
    <w:rsid w:val="00CD2FF7"/>
    <w:rsid w:val="00D23B25"/>
    <w:rsid w:val="00D61AFE"/>
    <w:rsid w:val="00D87DF7"/>
    <w:rsid w:val="00DC5943"/>
    <w:rsid w:val="00DF3531"/>
    <w:rsid w:val="00E67A96"/>
    <w:rsid w:val="00E74EBF"/>
    <w:rsid w:val="00E752E0"/>
    <w:rsid w:val="00EE2AD5"/>
    <w:rsid w:val="00F4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B2C47"/>
  <w15:chartTrackingRefBased/>
  <w15:docId w15:val="{86C70C7B-7633-45BE-9B24-BC0B8CF3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F406A7"/>
    <w:pPr>
      <w:keepNext/>
      <w:keepLines/>
      <w:spacing w:beforeLines="100" w:before="100" w:afterLines="100" w:after="100" w:line="400" w:lineRule="exact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正文论文"/>
    <w:basedOn w:val="a3"/>
    <w:qFormat/>
    <w:rsid w:val="00A31E2B"/>
    <w:pPr>
      <w:spacing w:line="400" w:lineRule="exact"/>
      <w:ind w:firstLineChars="200" w:firstLine="200"/>
    </w:pPr>
    <w:rPr>
      <w:rFonts w:eastAsia="宋体"/>
      <w:sz w:val="24"/>
    </w:rPr>
  </w:style>
  <w:style w:type="character" w:customStyle="1" w:styleId="10">
    <w:name w:val="标题 1 字符"/>
    <w:basedOn w:val="a4"/>
    <w:link w:val="1"/>
    <w:uiPriority w:val="9"/>
    <w:rsid w:val="00F406A7"/>
    <w:rPr>
      <w:rFonts w:eastAsia="黑体"/>
      <w:b/>
      <w:bCs/>
      <w:kern w:val="44"/>
      <w:sz w:val="36"/>
      <w:szCs w:val="44"/>
    </w:rPr>
  </w:style>
  <w:style w:type="paragraph" w:customStyle="1" w:styleId="a1">
    <w:name w:val="二级标题"/>
    <w:basedOn w:val="a3"/>
    <w:qFormat/>
    <w:rsid w:val="00F406A7"/>
    <w:pPr>
      <w:numPr>
        <w:ilvl w:val="1"/>
        <w:numId w:val="1"/>
      </w:numPr>
      <w:spacing w:beforeLines="50" w:before="50" w:afterLines="50" w:after="50" w:line="400" w:lineRule="exact"/>
    </w:pPr>
    <w:rPr>
      <w:rFonts w:eastAsia="黑体"/>
      <w:sz w:val="30"/>
    </w:rPr>
  </w:style>
  <w:style w:type="paragraph" w:customStyle="1" w:styleId="a2">
    <w:name w:val="三级标题"/>
    <w:basedOn w:val="a3"/>
    <w:qFormat/>
    <w:rsid w:val="00F406A7"/>
    <w:pPr>
      <w:numPr>
        <w:ilvl w:val="2"/>
        <w:numId w:val="1"/>
      </w:numPr>
      <w:spacing w:beforeLines="25" w:before="25" w:afterLines="25" w:after="25" w:line="400" w:lineRule="exact"/>
    </w:pPr>
    <w:rPr>
      <w:rFonts w:eastAsia="黑体"/>
      <w:sz w:val="28"/>
    </w:rPr>
  </w:style>
  <w:style w:type="paragraph" w:customStyle="1" w:styleId="a0">
    <w:name w:val="一级标题"/>
    <w:basedOn w:val="1"/>
    <w:qFormat/>
    <w:rsid w:val="00D23B25"/>
    <w:pPr>
      <w:numPr>
        <w:numId w:val="1"/>
      </w:numPr>
    </w:pPr>
  </w:style>
  <w:style w:type="numbering" w:customStyle="1" w:styleId="a">
    <w:name w:val="论文样式"/>
    <w:uiPriority w:val="99"/>
    <w:rsid w:val="00AF734B"/>
    <w:pPr>
      <w:numPr>
        <w:numId w:val="2"/>
      </w:numPr>
    </w:pPr>
  </w:style>
  <w:style w:type="paragraph" w:styleId="TOC">
    <w:name w:val="TOC Heading"/>
    <w:basedOn w:val="1"/>
    <w:next w:val="a3"/>
    <w:uiPriority w:val="39"/>
    <w:unhideWhenUsed/>
    <w:qFormat/>
    <w:rsid w:val="00097B50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3"/>
    <w:next w:val="a3"/>
    <w:autoRedefine/>
    <w:uiPriority w:val="39"/>
    <w:unhideWhenUsed/>
    <w:rsid w:val="00097B50"/>
  </w:style>
  <w:style w:type="character" w:styleId="a8">
    <w:name w:val="Hyperlink"/>
    <w:basedOn w:val="a4"/>
    <w:uiPriority w:val="99"/>
    <w:unhideWhenUsed/>
    <w:rsid w:val="00097B50"/>
    <w:rPr>
      <w:color w:val="0563C1" w:themeColor="hyperlink"/>
      <w:u w:val="single"/>
    </w:rPr>
  </w:style>
  <w:style w:type="paragraph" w:styleId="a9">
    <w:name w:val="header"/>
    <w:basedOn w:val="a3"/>
    <w:link w:val="aa"/>
    <w:uiPriority w:val="99"/>
    <w:unhideWhenUsed/>
    <w:rsid w:val="00097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4"/>
    <w:link w:val="a9"/>
    <w:uiPriority w:val="99"/>
    <w:rsid w:val="00097B50"/>
    <w:rPr>
      <w:sz w:val="18"/>
      <w:szCs w:val="18"/>
    </w:rPr>
  </w:style>
  <w:style w:type="paragraph" w:styleId="ab">
    <w:name w:val="footer"/>
    <w:basedOn w:val="a3"/>
    <w:link w:val="ac"/>
    <w:uiPriority w:val="99"/>
    <w:unhideWhenUsed/>
    <w:rsid w:val="00097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4"/>
    <w:link w:val="ab"/>
    <w:uiPriority w:val="99"/>
    <w:rsid w:val="00097B50"/>
    <w:rPr>
      <w:sz w:val="18"/>
      <w:szCs w:val="18"/>
    </w:rPr>
  </w:style>
  <w:style w:type="paragraph" w:styleId="ad">
    <w:name w:val="Title"/>
    <w:basedOn w:val="a3"/>
    <w:next w:val="a3"/>
    <w:link w:val="ae"/>
    <w:uiPriority w:val="10"/>
    <w:qFormat/>
    <w:rsid w:val="00D87D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4"/>
    <w:link w:val="ad"/>
    <w:uiPriority w:val="10"/>
    <w:rsid w:val="00D87D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3"/>
    <w:next w:val="a3"/>
    <w:link w:val="af0"/>
    <w:uiPriority w:val="11"/>
    <w:qFormat/>
    <w:rsid w:val="00D87DF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0">
    <w:name w:val="副标题 字符"/>
    <w:basedOn w:val="a4"/>
    <w:link w:val="af"/>
    <w:uiPriority w:val="11"/>
    <w:rsid w:val="00D87DF7"/>
    <w:rPr>
      <w:b/>
      <w:bCs/>
      <w:kern w:val="28"/>
      <w:sz w:val="32"/>
      <w:szCs w:val="32"/>
    </w:rPr>
  </w:style>
  <w:style w:type="paragraph" w:styleId="TOC2">
    <w:name w:val="toc 2"/>
    <w:basedOn w:val="a3"/>
    <w:next w:val="a3"/>
    <w:autoRedefine/>
    <w:uiPriority w:val="39"/>
    <w:unhideWhenUsed/>
    <w:rsid w:val="00D87DF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3"/>
    <w:next w:val="a3"/>
    <w:autoRedefine/>
    <w:uiPriority w:val="39"/>
    <w:unhideWhenUsed/>
    <w:rsid w:val="00D87DF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1">
    <w:name w:val="footnote text"/>
    <w:basedOn w:val="a3"/>
    <w:link w:val="af2"/>
    <w:uiPriority w:val="99"/>
    <w:semiHidden/>
    <w:unhideWhenUsed/>
    <w:rsid w:val="00CD2FF7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4"/>
    <w:link w:val="af1"/>
    <w:uiPriority w:val="99"/>
    <w:semiHidden/>
    <w:rsid w:val="00CD2FF7"/>
    <w:rPr>
      <w:sz w:val="18"/>
      <w:szCs w:val="18"/>
    </w:rPr>
  </w:style>
  <w:style w:type="character" w:styleId="af3">
    <w:name w:val="footnote reference"/>
    <w:basedOn w:val="a4"/>
    <w:uiPriority w:val="99"/>
    <w:semiHidden/>
    <w:unhideWhenUsed/>
    <w:rsid w:val="00CD2F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722\Documents\&#33258;&#23450;&#20041;%20Office%20&#27169;&#26495;\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F8CDF-3101-4A30-94FE-FB80B334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word模板.dotx</Template>
  <TotalTime>163</TotalTime>
  <Pages>11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钱俊帆</dc:creator>
  <cp:keywords/>
  <dc:description/>
  <cp:lastModifiedBy>俊帆 钱</cp:lastModifiedBy>
  <cp:revision>16</cp:revision>
  <dcterms:created xsi:type="dcterms:W3CDTF">2024-06-12T13:34:00Z</dcterms:created>
  <dcterms:modified xsi:type="dcterms:W3CDTF">2024-06-14T13:20:00Z</dcterms:modified>
</cp:coreProperties>
</file>